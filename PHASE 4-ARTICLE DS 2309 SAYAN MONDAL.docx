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13A8"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D5900B0" wp14:editId="103879E2">
            <wp:extent cx="3657483" cy="2506980"/>
            <wp:effectExtent l="0" t="0" r="635" b="762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76297" cy="2519876"/>
                    </a:xfrm>
                    <a:prstGeom prst="rect">
                      <a:avLst/>
                    </a:prstGeom>
                    <a:noFill/>
                    <a:ln w="254000" cap="rnd">
                      <a:noFill/>
                    </a:ln>
                    <a:effectLst/>
                  </pic:spPr>
                </pic:pic>
              </a:graphicData>
            </a:graphic>
          </wp:inline>
        </w:drawing>
      </w:r>
    </w:p>
    <w:bookmarkEnd w:id="0"/>
    <w:bookmarkEnd w:id="1"/>
    <w:bookmarkEnd w:id="2"/>
    <w:bookmarkEnd w:id="3"/>
    <w:bookmarkEnd w:id="4"/>
    <w:p w14:paraId="7832EC5E" w14:textId="60E38A5B" w:rsidR="00C6554A" w:rsidRDefault="00B63C8C" w:rsidP="00C6554A">
      <w:pPr>
        <w:pStyle w:val="Title"/>
      </w:pPr>
      <w:r>
        <w:t>Evalu</w:t>
      </w:r>
      <w:r w:rsidR="003E77CA">
        <w:t>a</w:t>
      </w:r>
      <w:r>
        <w:t>tion Projects</w:t>
      </w:r>
    </w:p>
    <w:p w14:paraId="30207B0F" w14:textId="3C4962F8" w:rsidR="003E77CA" w:rsidRDefault="003E77CA" w:rsidP="00C6554A">
      <w:pPr>
        <w:pStyle w:val="Title"/>
      </w:pPr>
      <w:r>
        <w:t>PHASE -4</w:t>
      </w:r>
    </w:p>
    <w:p w14:paraId="4864D51B" w14:textId="77777777" w:rsidR="003E77CA" w:rsidRPr="003E77CA" w:rsidRDefault="003E77CA" w:rsidP="003E77CA">
      <w:pPr>
        <w:pStyle w:val="ContactInfo"/>
        <w:rPr>
          <w:rFonts w:asciiTheme="majorHAnsi" w:eastAsiaTheme="majorEastAsia" w:hAnsiTheme="majorHAnsi" w:cstheme="majorBidi"/>
          <w:b/>
          <w:bCs/>
          <w:caps/>
          <w:sz w:val="26"/>
        </w:rPr>
      </w:pPr>
      <w:r w:rsidRPr="003E77CA">
        <w:rPr>
          <w:rFonts w:asciiTheme="majorHAnsi" w:eastAsiaTheme="majorEastAsia" w:hAnsiTheme="majorHAnsi" w:cstheme="majorBidi"/>
          <w:b/>
          <w:bCs/>
          <w:caps/>
          <w:sz w:val="26"/>
        </w:rPr>
        <w:t>Global Power Plant Database</w:t>
      </w:r>
    </w:p>
    <w:p w14:paraId="064FAE4E" w14:textId="0B6F9F65" w:rsidR="00C6554A" w:rsidRDefault="003E77CA" w:rsidP="00C6554A">
      <w:pPr>
        <w:pStyle w:val="ContactInfo"/>
      </w:pPr>
      <w:r>
        <w:t>SAYAN MONDAL</w:t>
      </w:r>
      <w:r w:rsidR="00C6554A">
        <w:t xml:space="preserve"> | </w:t>
      </w:r>
      <w:r>
        <w:t>DS 2309</w:t>
      </w:r>
      <w:r w:rsidR="00C6554A">
        <w:t xml:space="preserve"> |</w:t>
      </w:r>
      <w:r w:rsidR="00C6554A" w:rsidRPr="00D5413C">
        <w:t xml:space="preserve"> </w:t>
      </w:r>
      <w:r>
        <w:t>06/03/2024</w:t>
      </w:r>
      <w:r w:rsidR="00C6554A">
        <w:br w:type="page"/>
      </w:r>
    </w:p>
    <w:p w14:paraId="39DE94A4" w14:textId="0521EFA3" w:rsidR="00C6554A" w:rsidRDefault="00D86B64" w:rsidP="00C6554A">
      <w:pPr>
        <w:pStyle w:val="Heading1"/>
      </w:pPr>
      <w:r w:rsidRPr="00D86B64">
        <w:lastRenderedPageBreak/>
        <w:t>Problem Definition</w:t>
      </w:r>
    </w:p>
    <w:p w14:paraId="518B7701" w14:textId="10FA3570" w:rsidR="00D86B64" w:rsidRDefault="00D86B64" w:rsidP="00D86B64">
      <w:pPr>
        <w:pStyle w:val="ListBullet"/>
      </w:pPr>
      <w:r>
        <w:t>The Global Power Plant Database is a comprehensive, open-source database of power plants around the world. It centralizes power plant data to make it easier to navigate, compare and draw insights for one’s own analysis. The database covers approximately 35,000 power plants from 167 countries and includes thermal plants (e.g. coal, gas, oil, nuclear, biomass, waste, geothermal) and renewables (e.g. hydro, wind, solar). Each power plant is geolocated and entries contain information on plant capacity, generation, ownership, and fuel type. It will be continuously updated as data becomes available.</w:t>
      </w:r>
    </w:p>
    <w:p w14:paraId="6E6133A2" w14:textId="77777777" w:rsidR="00D86B64" w:rsidRDefault="00D86B64" w:rsidP="00D86B64">
      <w:pPr>
        <w:pStyle w:val="ListBullet"/>
        <w:numPr>
          <w:ilvl w:val="0"/>
          <w:numId w:val="16"/>
        </w:numPr>
      </w:pPr>
      <w:r>
        <w:t>Fuel Type Aggregation</w:t>
      </w:r>
    </w:p>
    <w:p w14:paraId="2206B8A0" w14:textId="77777777" w:rsidR="00D86B64" w:rsidRDefault="00D86B64" w:rsidP="00D86B64">
      <w:pPr>
        <w:pStyle w:val="ListBullet"/>
      </w:pPr>
      <w:r>
        <w:t xml:space="preserve">We define the "Fuel Type" attribute of our database based on common fuel categories. </w:t>
      </w:r>
    </w:p>
    <w:p w14:paraId="3709EF2A" w14:textId="716F018C" w:rsidR="00D86B64" w:rsidRDefault="00D86B64" w:rsidP="00D86B64">
      <w:pPr>
        <w:pStyle w:val="ListBullet"/>
        <w:numPr>
          <w:ilvl w:val="0"/>
          <w:numId w:val="16"/>
        </w:numPr>
      </w:pPr>
      <w:r>
        <w:t xml:space="preserve">Prediction:   Make two predictions </w:t>
      </w:r>
    </w:p>
    <w:p w14:paraId="2310C7CB" w14:textId="77777777" w:rsidR="00D86B64" w:rsidRDefault="00D86B64" w:rsidP="00D86B64">
      <w:pPr>
        <w:pStyle w:val="ListBullet"/>
        <w:numPr>
          <w:ilvl w:val="0"/>
          <w:numId w:val="0"/>
        </w:numPr>
        <w:ind w:left="720"/>
      </w:pPr>
      <w:r>
        <w:t xml:space="preserve"> 1) Primary Fuel   </w:t>
      </w:r>
    </w:p>
    <w:p w14:paraId="41351206" w14:textId="1328E61E" w:rsidR="00C6554A" w:rsidRDefault="00D86B64" w:rsidP="00D86B64">
      <w:pPr>
        <w:pStyle w:val="ListBullet"/>
        <w:numPr>
          <w:ilvl w:val="0"/>
          <w:numId w:val="0"/>
        </w:numPr>
        <w:ind w:left="720"/>
      </w:pPr>
      <w:r>
        <w:t xml:space="preserve"> 2) capacity mw</w:t>
      </w:r>
    </w:p>
    <w:p w14:paraId="48562993" w14:textId="77777777" w:rsidR="00D86B64" w:rsidRDefault="00D86B64" w:rsidP="00D86B64">
      <w:pPr>
        <w:pStyle w:val="ListBullet"/>
        <w:numPr>
          <w:ilvl w:val="0"/>
          <w:numId w:val="16"/>
        </w:numPr>
      </w:pPr>
      <w:r>
        <w:t>Key attributes of the database</w:t>
      </w:r>
    </w:p>
    <w:p w14:paraId="2C85CE7C" w14:textId="77777777" w:rsidR="00D86B64" w:rsidRDefault="00D86B64" w:rsidP="00D86B64">
      <w:pPr>
        <w:pStyle w:val="ListBullet"/>
      </w:pPr>
      <w:r>
        <w:t>The database includes the following indicators:</w:t>
      </w:r>
    </w:p>
    <w:p w14:paraId="244F3BF9" w14:textId="77777777" w:rsidR="00D86B64" w:rsidRDefault="00D86B64" w:rsidP="00D86B64">
      <w:pPr>
        <w:pStyle w:val="ListBullet"/>
      </w:pPr>
    </w:p>
    <w:p w14:paraId="0EBC7988" w14:textId="77777777" w:rsidR="00D86B64" w:rsidRDefault="00D86B64" w:rsidP="00D86B64">
      <w:pPr>
        <w:pStyle w:val="ListBullet"/>
      </w:pPr>
      <w:r>
        <w:t>`country` (text): 3 character country code corresponding to the ISO 3166-1 alpha-3 specification [5]</w:t>
      </w:r>
    </w:p>
    <w:p w14:paraId="6F8F011D" w14:textId="77777777" w:rsidR="00D86B64" w:rsidRDefault="00D86B64" w:rsidP="00D86B64">
      <w:pPr>
        <w:pStyle w:val="ListBullet"/>
      </w:pPr>
      <w:r>
        <w:t>`</w:t>
      </w:r>
      <w:proofErr w:type="spellStart"/>
      <w:r>
        <w:t>country_long</w:t>
      </w:r>
      <w:proofErr w:type="spellEnd"/>
      <w:r>
        <w:t>` (text): longer form of the country designation</w:t>
      </w:r>
    </w:p>
    <w:p w14:paraId="5C2AA3E7" w14:textId="77777777" w:rsidR="00D86B64" w:rsidRDefault="00D86B64" w:rsidP="00D86B64">
      <w:pPr>
        <w:pStyle w:val="ListBullet"/>
      </w:pPr>
      <w:r>
        <w:t>`name` (text): name or title of the power plant, generally in Romanized form</w:t>
      </w:r>
    </w:p>
    <w:p w14:paraId="6ADEC42F" w14:textId="77777777" w:rsidR="00D86B64" w:rsidRDefault="00D86B64" w:rsidP="00D86B64">
      <w:pPr>
        <w:pStyle w:val="ListBullet"/>
      </w:pPr>
      <w:r>
        <w:t>`</w:t>
      </w:r>
      <w:proofErr w:type="spellStart"/>
      <w:r>
        <w:t>gppd_idnr</w:t>
      </w:r>
      <w:proofErr w:type="spellEnd"/>
      <w:r>
        <w:t>` (text): 10 or 12 character identifier for the power plant</w:t>
      </w:r>
    </w:p>
    <w:p w14:paraId="7F193528" w14:textId="77777777" w:rsidR="00D86B64" w:rsidRDefault="00D86B64" w:rsidP="00D86B64">
      <w:pPr>
        <w:pStyle w:val="ListBullet"/>
      </w:pPr>
      <w:r>
        <w:t>`</w:t>
      </w:r>
      <w:proofErr w:type="spellStart"/>
      <w:r>
        <w:t>capacity_mw</w:t>
      </w:r>
      <w:proofErr w:type="spellEnd"/>
      <w:r>
        <w:t>` (number): electrical generating capacity in megawatts</w:t>
      </w:r>
    </w:p>
    <w:p w14:paraId="051949ED" w14:textId="77777777" w:rsidR="00D86B64" w:rsidRDefault="00D86B64" w:rsidP="00D86B64">
      <w:pPr>
        <w:pStyle w:val="ListBullet"/>
      </w:pPr>
      <w:r>
        <w:t>`latitude` (number): geolocation in decimal degrees; WGS84 (EPSG:4326)</w:t>
      </w:r>
    </w:p>
    <w:p w14:paraId="3635CF75" w14:textId="77777777" w:rsidR="00D86B64" w:rsidRDefault="00D86B64" w:rsidP="00D86B64">
      <w:pPr>
        <w:pStyle w:val="ListBullet"/>
      </w:pPr>
      <w:r>
        <w:t>`longitude` (number): geolocation in decimal degrees; WGS84 (EPSG:4326)</w:t>
      </w:r>
    </w:p>
    <w:p w14:paraId="4964847C" w14:textId="77777777" w:rsidR="00D86B64" w:rsidRDefault="00D86B64" w:rsidP="00D86B64">
      <w:pPr>
        <w:pStyle w:val="ListBullet"/>
      </w:pPr>
      <w:r>
        <w:t>`</w:t>
      </w:r>
      <w:proofErr w:type="spellStart"/>
      <w:r>
        <w:t>primary_fuel</w:t>
      </w:r>
      <w:proofErr w:type="spellEnd"/>
      <w:r>
        <w:t>` (text): energy source used in primary electricity generation or export</w:t>
      </w:r>
    </w:p>
    <w:p w14:paraId="303B5FBD" w14:textId="77777777" w:rsidR="00D86B64" w:rsidRDefault="00D86B64" w:rsidP="00D86B64">
      <w:pPr>
        <w:pStyle w:val="ListBullet"/>
      </w:pPr>
      <w:r>
        <w:t>`other_fuel1` (text): energy source used in electricity generation or export</w:t>
      </w:r>
    </w:p>
    <w:p w14:paraId="70D4B591" w14:textId="77777777" w:rsidR="00D86B64" w:rsidRDefault="00D86B64" w:rsidP="00D86B64">
      <w:pPr>
        <w:pStyle w:val="ListBullet"/>
      </w:pPr>
      <w:r>
        <w:lastRenderedPageBreak/>
        <w:t>`other_fuel2` (text): energy source used in electricity generation or export</w:t>
      </w:r>
    </w:p>
    <w:p w14:paraId="2B4668B3" w14:textId="77777777" w:rsidR="00D86B64" w:rsidRDefault="00D86B64" w:rsidP="00D86B64">
      <w:pPr>
        <w:pStyle w:val="ListBullet"/>
      </w:pPr>
      <w:r>
        <w:t>`other_fuel3` (text): energy source used in electricity generation or export</w:t>
      </w:r>
    </w:p>
    <w:p w14:paraId="472B5998" w14:textId="77777777" w:rsidR="00D86B64" w:rsidRDefault="00D86B64" w:rsidP="00D86B64">
      <w:pPr>
        <w:pStyle w:val="ListBullet"/>
      </w:pPr>
      <w:r>
        <w:t xml:space="preserve"> `</w:t>
      </w:r>
      <w:proofErr w:type="spellStart"/>
      <w:r>
        <w:t>commissioning_year</w:t>
      </w:r>
      <w:proofErr w:type="spellEnd"/>
      <w:r>
        <w:t>` (number): year of plant operation, weighted by unit-capacity when data is available</w:t>
      </w:r>
    </w:p>
    <w:p w14:paraId="6518E965" w14:textId="77777777" w:rsidR="00D86B64" w:rsidRDefault="00D86B64" w:rsidP="00D86B64">
      <w:pPr>
        <w:pStyle w:val="ListBullet"/>
      </w:pPr>
      <w:r>
        <w:t>`owner` (text): majority shareholder of the power plant, generally in Romanized form</w:t>
      </w:r>
    </w:p>
    <w:p w14:paraId="07BEA4FB" w14:textId="77777777" w:rsidR="00D86B64" w:rsidRDefault="00D86B64" w:rsidP="00D86B64">
      <w:pPr>
        <w:pStyle w:val="ListBullet"/>
      </w:pPr>
      <w:r>
        <w:t>`source` (text): entity reporting the data; could be an organization, report, or document, generally in Romanized form</w:t>
      </w:r>
    </w:p>
    <w:p w14:paraId="37CBEA21" w14:textId="77777777" w:rsidR="00D86B64" w:rsidRDefault="00D86B64" w:rsidP="00D86B64">
      <w:pPr>
        <w:pStyle w:val="ListBullet"/>
      </w:pPr>
      <w:r>
        <w:t>`</w:t>
      </w:r>
      <w:proofErr w:type="spellStart"/>
      <w:r>
        <w:t>url</w:t>
      </w:r>
      <w:proofErr w:type="spellEnd"/>
      <w:r>
        <w:t>` (text): web document corresponding to the `source` field</w:t>
      </w:r>
    </w:p>
    <w:p w14:paraId="24E1CFA1" w14:textId="77777777" w:rsidR="00D86B64" w:rsidRDefault="00D86B64" w:rsidP="00D86B64">
      <w:pPr>
        <w:pStyle w:val="ListBullet"/>
      </w:pPr>
      <w:r>
        <w:t>`</w:t>
      </w:r>
      <w:proofErr w:type="spellStart"/>
      <w:r>
        <w:t>geolocation_source</w:t>
      </w:r>
      <w:proofErr w:type="spellEnd"/>
      <w:r>
        <w:t>` (text): attribution for geolocation information</w:t>
      </w:r>
    </w:p>
    <w:p w14:paraId="05E70C96" w14:textId="77777777" w:rsidR="00D86B64" w:rsidRDefault="00D86B64" w:rsidP="00D86B64">
      <w:pPr>
        <w:pStyle w:val="ListBullet"/>
      </w:pPr>
      <w:r>
        <w:t>`</w:t>
      </w:r>
      <w:proofErr w:type="spellStart"/>
      <w:r>
        <w:t>wepp_id</w:t>
      </w:r>
      <w:proofErr w:type="spellEnd"/>
      <w:r>
        <w:t>` (text): a reference to a unique plant identifier in the widely-used PLATTS-WEPP database.</w:t>
      </w:r>
    </w:p>
    <w:p w14:paraId="0BDA99B5" w14:textId="77777777" w:rsidR="00D86B64" w:rsidRDefault="00D86B64" w:rsidP="00D86B64">
      <w:pPr>
        <w:pStyle w:val="ListBullet"/>
      </w:pPr>
      <w:r>
        <w:t>`</w:t>
      </w:r>
      <w:proofErr w:type="spellStart"/>
      <w:r>
        <w:t>year_of_capacity_data</w:t>
      </w:r>
      <w:proofErr w:type="spellEnd"/>
      <w:r>
        <w:t>` (number): year the capacity information was reported</w:t>
      </w:r>
    </w:p>
    <w:p w14:paraId="5C47659B" w14:textId="77777777" w:rsidR="00D86B64" w:rsidRDefault="00D86B64" w:rsidP="00D86B64">
      <w:pPr>
        <w:pStyle w:val="ListBullet"/>
      </w:pPr>
      <w:r>
        <w:t>`generation_gwh_2013` (number): electricity generation in gigawatt-hours reported for the year 2013</w:t>
      </w:r>
    </w:p>
    <w:p w14:paraId="3A11D5A2" w14:textId="77777777" w:rsidR="00D86B64" w:rsidRDefault="00D86B64" w:rsidP="00D86B64">
      <w:pPr>
        <w:pStyle w:val="ListBullet"/>
      </w:pPr>
      <w:r>
        <w:t>`generation_gwh_2014` (number): electricity generation in gigawatt-hours reported for the year 2014</w:t>
      </w:r>
    </w:p>
    <w:p w14:paraId="593D7806" w14:textId="77777777" w:rsidR="00D86B64" w:rsidRDefault="00D86B64" w:rsidP="00D86B64">
      <w:pPr>
        <w:pStyle w:val="ListBullet"/>
      </w:pPr>
      <w:r>
        <w:t>`generation_gwh_2015` (number): electricity generation in gigawatt-hours reported for the year 2015</w:t>
      </w:r>
    </w:p>
    <w:p w14:paraId="263265A8" w14:textId="77777777" w:rsidR="00D86B64" w:rsidRDefault="00D86B64" w:rsidP="00D86B64">
      <w:pPr>
        <w:pStyle w:val="ListBullet"/>
      </w:pPr>
      <w:r>
        <w:t>`generation_gwh_2016` (number): electricity generation in gigawatt-hours reported for the year 2016</w:t>
      </w:r>
    </w:p>
    <w:p w14:paraId="7672B1F3" w14:textId="77777777" w:rsidR="00D86B64" w:rsidRDefault="00D86B64" w:rsidP="00D86B64">
      <w:pPr>
        <w:pStyle w:val="ListBullet"/>
      </w:pPr>
      <w:r>
        <w:t>`generation_gwh_2017` (number): electricity generation in gigawatt-hours reported for the year 2017</w:t>
      </w:r>
    </w:p>
    <w:p w14:paraId="2921A1E7" w14:textId="77777777" w:rsidR="00D86B64" w:rsidRDefault="00D86B64" w:rsidP="00D86B64">
      <w:pPr>
        <w:pStyle w:val="ListBullet"/>
      </w:pPr>
      <w:r>
        <w:t>`generation_gwh_2018` (number): electricity generation in gigawatt-hours reported for the year 2018</w:t>
      </w:r>
    </w:p>
    <w:p w14:paraId="0A4CE0AE" w14:textId="77777777" w:rsidR="00D86B64" w:rsidRDefault="00D86B64" w:rsidP="00D86B64">
      <w:pPr>
        <w:pStyle w:val="ListBullet"/>
      </w:pPr>
      <w:r>
        <w:t>`generation_gwh_2019` (number): electricity generation in gigawatt-hours reported for the year 2019</w:t>
      </w:r>
    </w:p>
    <w:p w14:paraId="42542ACF" w14:textId="77777777" w:rsidR="00D86B64" w:rsidRDefault="00D86B64" w:rsidP="00D86B64">
      <w:pPr>
        <w:pStyle w:val="ListBullet"/>
      </w:pPr>
      <w:r>
        <w:t>`</w:t>
      </w:r>
      <w:proofErr w:type="spellStart"/>
      <w:r>
        <w:t>generation_data_source</w:t>
      </w:r>
      <w:proofErr w:type="spellEnd"/>
      <w:r>
        <w:t>` (text): attribution for the reported generation information</w:t>
      </w:r>
    </w:p>
    <w:p w14:paraId="31FB187F" w14:textId="77777777" w:rsidR="00D86B64" w:rsidRDefault="00D86B64" w:rsidP="00D86B64">
      <w:pPr>
        <w:pStyle w:val="ListBullet"/>
      </w:pPr>
      <w:r>
        <w:lastRenderedPageBreak/>
        <w:t>`estimated_generation_gwh_2013` (number): estimated electricity generation in gigawatt-hours for the year 2013</w:t>
      </w:r>
    </w:p>
    <w:p w14:paraId="08E79D0D" w14:textId="77777777" w:rsidR="00D86B64" w:rsidRDefault="00D86B64" w:rsidP="00D86B64">
      <w:pPr>
        <w:pStyle w:val="ListBullet"/>
      </w:pPr>
      <w:r>
        <w:t xml:space="preserve">`estimated_generation_gwh_2014` (number): estimated electricity generation in gigawatt-hours for the year 2014 </w:t>
      </w:r>
    </w:p>
    <w:p w14:paraId="3880B831" w14:textId="77777777" w:rsidR="00D86B64" w:rsidRDefault="00D86B64" w:rsidP="00D86B64">
      <w:pPr>
        <w:pStyle w:val="ListBullet"/>
      </w:pPr>
      <w:r>
        <w:t xml:space="preserve">`estimated_generation_gwh_2015` (number): estimated electricity generation in gigawatt-hours for the year 2015 </w:t>
      </w:r>
    </w:p>
    <w:p w14:paraId="3D26F9AE" w14:textId="77777777" w:rsidR="00D86B64" w:rsidRDefault="00D86B64" w:rsidP="00D86B64">
      <w:pPr>
        <w:pStyle w:val="ListBullet"/>
      </w:pPr>
      <w:r>
        <w:t xml:space="preserve">`estimated_generation_gwh_2016` (number): estimated electricity generation in gigawatt-hours for the year 2016 </w:t>
      </w:r>
    </w:p>
    <w:p w14:paraId="1B4565CD" w14:textId="77777777" w:rsidR="00D86B64" w:rsidRDefault="00D86B64" w:rsidP="00D86B64">
      <w:pPr>
        <w:pStyle w:val="ListBullet"/>
      </w:pPr>
      <w:r>
        <w:t xml:space="preserve">`estimated_generation_gwh_2017` (number): estimated electricity generation in gigawatt-hours for the year 2017 </w:t>
      </w:r>
    </w:p>
    <w:p w14:paraId="505F17ED" w14:textId="77777777" w:rsidR="00D86B64" w:rsidRDefault="00D86B64" w:rsidP="00D86B64">
      <w:pPr>
        <w:pStyle w:val="ListBullet"/>
      </w:pPr>
      <w:r>
        <w:t>'estimated_generation_note_2013` (text): label of the model/method used to estimate generation for the year 2013</w:t>
      </w:r>
    </w:p>
    <w:p w14:paraId="6B25D09D" w14:textId="77777777" w:rsidR="00D86B64" w:rsidRDefault="00D86B64" w:rsidP="00D86B64">
      <w:pPr>
        <w:pStyle w:val="ListBullet"/>
      </w:pPr>
      <w:r>
        <w:t xml:space="preserve">`estimated_generation_note_2014` (text): label of the model/method used to estimate generation for the year 2014 </w:t>
      </w:r>
    </w:p>
    <w:p w14:paraId="24C0F7FF" w14:textId="77777777" w:rsidR="00D86B64" w:rsidRDefault="00D86B64" w:rsidP="00D86B64">
      <w:pPr>
        <w:pStyle w:val="ListBullet"/>
      </w:pPr>
      <w:r>
        <w:t>`estimated_generation_note_2015` (text): label of the model/method used to estimate generation for the year 2015</w:t>
      </w:r>
    </w:p>
    <w:p w14:paraId="19F6A6EA" w14:textId="77777777" w:rsidR="00D86B64" w:rsidRDefault="00D86B64" w:rsidP="00D86B64">
      <w:pPr>
        <w:pStyle w:val="ListBullet"/>
      </w:pPr>
      <w:r>
        <w:t>`estimated_generation_note_2016` (text): label of the model/method used to estimate generation for the year 2016</w:t>
      </w:r>
    </w:p>
    <w:p w14:paraId="266E181B" w14:textId="77777777" w:rsidR="00D86B64" w:rsidRDefault="00D86B64" w:rsidP="00D86B64">
      <w:pPr>
        <w:pStyle w:val="ListBullet"/>
      </w:pPr>
      <w:r>
        <w:t xml:space="preserve">`estimated_generation_note_2017` (text): label of the model/method used to estimate generation for the year 2017 </w:t>
      </w:r>
    </w:p>
    <w:p w14:paraId="69957402" w14:textId="77777777" w:rsidR="00D86B64" w:rsidRPr="00514122" w:rsidRDefault="00D86B64" w:rsidP="00D86B64">
      <w:pPr>
        <w:pStyle w:val="ListBullet"/>
      </w:pPr>
    </w:p>
    <w:p w14:paraId="66DC2F37" w14:textId="3E005056" w:rsidR="00D86B64" w:rsidRDefault="00D86B64">
      <w:pPr>
        <w:pStyle w:val="Heading1"/>
      </w:pPr>
      <w:r w:rsidRPr="00D86B64">
        <w:t>Data Analysis</w:t>
      </w:r>
    </w:p>
    <w:p w14:paraId="5E98B4B3" w14:textId="1B875C31" w:rsidR="00D86B64" w:rsidRDefault="00033F37" w:rsidP="00D86B64">
      <w:r>
        <w:t xml:space="preserve">As we can see by the project </w:t>
      </w:r>
      <w:r w:rsidR="00BC0D05">
        <w:t>description,</w:t>
      </w:r>
      <w:r>
        <w:t xml:space="preserve"> we need two </w:t>
      </w:r>
      <w:r w:rsidR="00CA5FB5">
        <w:t>types</w:t>
      </w:r>
      <w:r>
        <w:t xml:space="preserve"> of predictions amongst which one of them (</w:t>
      </w:r>
      <w:r w:rsidRPr="00CA5FB5">
        <w:rPr>
          <w:b/>
          <w:bCs/>
        </w:rPr>
        <w:t>primary fuel</w:t>
      </w:r>
      <w:r>
        <w:t xml:space="preserve">) needs to be done using </w:t>
      </w:r>
      <w:r w:rsidRPr="00CA5FB5">
        <w:rPr>
          <w:b/>
          <w:bCs/>
        </w:rPr>
        <w:t>Class</w:t>
      </w:r>
      <w:r w:rsidR="00BC0D05" w:rsidRPr="00CA5FB5">
        <w:rPr>
          <w:b/>
          <w:bCs/>
        </w:rPr>
        <w:t>ification models</w:t>
      </w:r>
      <w:r w:rsidR="00BC0D05">
        <w:t xml:space="preserve"> and the other asked (</w:t>
      </w:r>
      <w:r w:rsidR="00BC0D05" w:rsidRPr="00CA5FB5">
        <w:rPr>
          <w:b/>
          <w:bCs/>
        </w:rPr>
        <w:t>capacity mw</w:t>
      </w:r>
      <w:r w:rsidR="00BC0D05">
        <w:t xml:space="preserve">) must be done through </w:t>
      </w:r>
      <w:r w:rsidR="00CA5FB5" w:rsidRPr="00CA5FB5">
        <w:rPr>
          <w:b/>
          <w:bCs/>
        </w:rPr>
        <w:t>P</w:t>
      </w:r>
      <w:r w:rsidR="00BC0D05" w:rsidRPr="00CA5FB5">
        <w:rPr>
          <w:b/>
          <w:bCs/>
        </w:rPr>
        <w:t>redictions models</w:t>
      </w:r>
      <w:r w:rsidR="00BC0D05">
        <w:t>.</w:t>
      </w:r>
    </w:p>
    <w:p w14:paraId="06A05B10" w14:textId="28D4AC54" w:rsidR="00BC0D05" w:rsidRDefault="00BC0D05" w:rsidP="00D86B64">
      <w:r>
        <w:t>For the data analysis at first necessary libraries are imported. Then the data is loaded by using pandas’ function.</w:t>
      </w:r>
    </w:p>
    <w:p w14:paraId="46AB72E2" w14:textId="77777777" w:rsidR="00BC0D05" w:rsidRDefault="00BC0D05" w:rsidP="00BC0D05">
      <w:r>
        <w:t>Cleaning the data involves removing any inconsistencies or errors that may exist in the dataset, such as duplicate entries, incorrect values, or outliers. This step is crucial to ensure the accuracy and reliability of the analysis.</w:t>
      </w:r>
    </w:p>
    <w:p w14:paraId="2D8EA0E6" w14:textId="3A633054" w:rsidR="00BC0D05" w:rsidRDefault="00BC0D05" w:rsidP="00BC0D05">
      <w:r>
        <w:lastRenderedPageBreak/>
        <w:t>Handling missing values is another important aspect of data analysis, as missing data can skew results and lead to erroneous conclusions. This may involve imputing missing values using statistical techniques or dropping rows or columns with a significant number of missing values.</w:t>
      </w:r>
    </w:p>
    <w:p w14:paraId="6F26A720" w14:textId="0A41D365" w:rsidR="00BC0D05" w:rsidRDefault="00BC0D05" w:rsidP="00BC0D05">
      <w:r>
        <w:t>Exploring the various features available in the dataset allows us to better understand the relationships between different variables and identify patterns or trends within the data. This may involve creating visualizations such as histograms, scatter plots, or correlation matrices to better visualize the data.</w:t>
      </w:r>
    </w:p>
    <w:p w14:paraId="78B4DF70" w14:textId="1A578B1B" w:rsidR="00BC0D05" w:rsidRDefault="00BC0D05" w:rsidP="00BC0D05">
      <w:r>
        <w:t>By understanding the distribution of different variables, we can gain insights into the underlying structure of the data and make more informed decisions about the next steps in the analysis. This includes selecting appropriate statistical methods, building predictive models, or generating actionable insights from the data.</w:t>
      </w:r>
    </w:p>
    <w:p w14:paraId="25C669BC" w14:textId="4DECBD47" w:rsidR="00BC0D05" w:rsidRPr="00D86B64" w:rsidRDefault="00BC0D05" w:rsidP="00BC0D05">
      <w:r>
        <w:t>Overall, thorough data analysis is essential in order to extract meaningful insights from the Global Power Plant Database and guide the project towards successful outcomes.</w:t>
      </w:r>
    </w:p>
    <w:p w14:paraId="257E704E" w14:textId="2B1CBAFF" w:rsidR="00D86B64" w:rsidRDefault="00D86B64">
      <w:pPr>
        <w:pStyle w:val="Heading1"/>
      </w:pPr>
      <w:r w:rsidRPr="00D86B64">
        <w:t>EDA Concluding Remarks</w:t>
      </w:r>
    </w:p>
    <w:p w14:paraId="53AD902C" w14:textId="77777777" w:rsidR="00CA5FB5" w:rsidRDefault="00BC0D05" w:rsidP="00CA5FB5">
      <w:pPr>
        <w:pStyle w:val="ListParagraph"/>
        <w:numPr>
          <w:ilvl w:val="0"/>
          <w:numId w:val="16"/>
        </w:numPr>
      </w:pPr>
      <w:r>
        <w:t xml:space="preserve">The data provide contains </w:t>
      </w:r>
      <w:r w:rsidRPr="00CA5FB5">
        <w:rPr>
          <w:b/>
          <w:bCs/>
        </w:rPr>
        <w:t>907 rows</w:t>
      </w:r>
      <w:r>
        <w:t xml:space="preserve"> and </w:t>
      </w:r>
      <w:r w:rsidRPr="00CA5FB5">
        <w:rPr>
          <w:b/>
          <w:bCs/>
        </w:rPr>
        <w:t>27 columns</w:t>
      </w:r>
      <w:r>
        <w:t>.</w:t>
      </w:r>
    </w:p>
    <w:p w14:paraId="09309D5F" w14:textId="4B32C835" w:rsidR="00CA5FB5" w:rsidRPr="00CA5FB5" w:rsidRDefault="00BC0D05" w:rsidP="00CA5FB5">
      <w:pPr>
        <w:pStyle w:val="ListParagraph"/>
        <w:numPr>
          <w:ilvl w:val="0"/>
          <w:numId w:val="16"/>
        </w:numPr>
        <w:rPr>
          <w:lang w:val="en-IN"/>
        </w:rPr>
      </w:pPr>
      <w:r>
        <w:t xml:space="preserve">The data is </w:t>
      </w:r>
      <w:r w:rsidR="00CA5FB5">
        <w:t>definitely</w:t>
      </w:r>
      <w:r>
        <w:t xml:space="preserve"> widely </w:t>
      </w:r>
      <w:r w:rsidR="00CA5FB5">
        <w:t>consisting</w:t>
      </w:r>
      <w:r>
        <w:t xml:space="preserve"> of two data types that are </w:t>
      </w:r>
      <w:r w:rsidRPr="00CA5FB5">
        <w:rPr>
          <w:b/>
          <w:bCs/>
        </w:rPr>
        <w:t>object</w:t>
      </w:r>
      <w:r>
        <w:t xml:space="preserve"> and </w:t>
      </w:r>
      <w:r w:rsidRPr="00CA5FB5">
        <w:rPr>
          <w:b/>
          <w:bCs/>
        </w:rPr>
        <w:t>float64</w:t>
      </w:r>
      <w:r w:rsidR="00CA5FB5" w:rsidRPr="00CA5FB5">
        <w:rPr>
          <w:b/>
          <w:bCs/>
        </w:rPr>
        <w:t xml:space="preserve">. </w:t>
      </w:r>
      <w:r w:rsidR="00CA5FB5">
        <w:t xml:space="preserve">The columns in the data are </w:t>
      </w:r>
      <w:r w:rsidR="00CA5FB5" w:rsidRPr="00CA5FB5">
        <w:rPr>
          <w:lang w:val="en-IN"/>
        </w:rPr>
        <w:t>['country', '</w:t>
      </w:r>
      <w:proofErr w:type="spellStart"/>
      <w:r w:rsidR="00CA5FB5" w:rsidRPr="00CA5FB5">
        <w:rPr>
          <w:lang w:val="en-IN"/>
        </w:rPr>
        <w:t>country_long</w:t>
      </w:r>
      <w:proofErr w:type="spellEnd"/>
      <w:r w:rsidR="00CA5FB5" w:rsidRPr="00CA5FB5">
        <w:rPr>
          <w:lang w:val="en-IN"/>
        </w:rPr>
        <w:t>', 'name', '</w:t>
      </w:r>
      <w:proofErr w:type="spellStart"/>
      <w:r w:rsidR="00CA5FB5" w:rsidRPr="00CA5FB5">
        <w:rPr>
          <w:lang w:val="en-IN"/>
        </w:rPr>
        <w:t>gppd_idnr</w:t>
      </w:r>
      <w:proofErr w:type="spellEnd"/>
      <w:r w:rsidR="00CA5FB5" w:rsidRPr="00CA5FB5">
        <w:rPr>
          <w:lang w:val="en-IN"/>
        </w:rPr>
        <w:t>', '</w:t>
      </w:r>
      <w:proofErr w:type="spellStart"/>
      <w:r w:rsidR="00CA5FB5" w:rsidRPr="00CA5FB5">
        <w:rPr>
          <w:lang w:val="en-IN"/>
        </w:rPr>
        <w:t>capacity_mw</w:t>
      </w:r>
      <w:proofErr w:type="spellEnd"/>
      <w:r w:rsidR="00CA5FB5" w:rsidRPr="00CA5FB5">
        <w:rPr>
          <w:lang w:val="en-IN"/>
        </w:rPr>
        <w:t>',</w:t>
      </w:r>
    </w:p>
    <w:p w14:paraId="2911EAD4" w14:textId="77777777" w:rsidR="00CA5FB5" w:rsidRPr="00CA5FB5" w:rsidRDefault="00CA5FB5" w:rsidP="00CA5FB5">
      <w:pPr>
        <w:rPr>
          <w:lang w:val="en-IN"/>
        </w:rPr>
      </w:pPr>
      <w:r w:rsidRPr="00CA5FB5">
        <w:rPr>
          <w:lang w:val="en-IN"/>
        </w:rPr>
        <w:t xml:space="preserve">       'latitude', 'longitude', '</w:t>
      </w:r>
      <w:proofErr w:type="spellStart"/>
      <w:r w:rsidRPr="00CA5FB5">
        <w:rPr>
          <w:lang w:val="en-IN"/>
        </w:rPr>
        <w:t>primary_fuel</w:t>
      </w:r>
      <w:proofErr w:type="spellEnd"/>
      <w:r w:rsidRPr="00CA5FB5">
        <w:rPr>
          <w:lang w:val="en-IN"/>
        </w:rPr>
        <w:t>', 'other_fuel1', 'other_fuel2',</w:t>
      </w:r>
    </w:p>
    <w:p w14:paraId="2F6A8C07" w14:textId="77777777" w:rsidR="00CA5FB5" w:rsidRPr="00CA5FB5" w:rsidRDefault="00CA5FB5" w:rsidP="00CA5FB5">
      <w:pPr>
        <w:rPr>
          <w:lang w:val="en-IN"/>
        </w:rPr>
      </w:pPr>
      <w:r w:rsidRPr="00CA5FB5">
        <w:rPr>
          <w:lang w:val="en-IN"/>
        </w:rPr>
        <w:t xml:space="preserve">       'other_fuel3', '</w:t>
      </w:r>
      <w:proofErr w:type="spellStart"/>
      <w:r w:rsidRPr="00CA5FB5">
        <w:rPr>
          <w:lang w:val="en-IN"/>
        </w:rPr>
        <w:t>commissioning_year</w:t>
      </w:r>
      <w:proofErr w:type="spellEnd"/>
      <w:r w:rsidRPr="00CA5FB5">
        <w:rPr>
          <w:lang w:val="en-IN"/>
        </w:rPr>
        <w:t>', 'owner', 'source', '</w:t>
      </w:r>
      <w:proofErr w:type="spellStart"/>
      <w:r w:rsidRPr="00CA5FB5">
        <w:rPr>
          <w:lang w:val="en-IN"/>
        </w:rPr>
        <w:t>url</w:t>
      </w:r>
      <w:proofErr w:type="spellEnd"/>
      <w:r w:rsidRPr="00CA5FB5">
        <w:rPr>
          <w:lang w:val="en-IN"/>
        </w:rPr>
        <w:t>',</w:t>
      </w:r>
    </w:p>
    <w:p w14:paraId="258AA72F" w14:textId="77777777" w:rsidR="00CA5FB5" w:rsidRPr="00CA5FB5" w:rsidRDefault="00CA5FB5" w:rsidP="00CA5FB5">
      <w:pPr>
        <w:rPr>
          <w:lang w:val="en-IN"/>
        </w:rPr>
      </w:pPr>
      <w:r w:rsidRPr="00CA5FB5">
        <w:rPr>
          <w:lang w:val="en-IN"/>
        </w:rPr>
        <w:t xml:space="preserve">       '</w:t>
      </w:r>
      <w:proofErr w:type="spellStart"/>
      <w:r w:rsidRPr="00CA5FB5">
        <w:rPr>
          <w:lang w:val="en-IN"/>
        </w:rPr>
        <w:t>geolocation_source</w:t>
      </w:r>
      <w:proofErr w:type="spellEnd"/>
      <w:r w:rsidRPr="00CA5FB5">
        <w:rPr>
          <w:lang w:val="en-IN"/>
        </w:rPr>
        <w:t>', '</w:t>
      </w:r>
      <w:proofErr w:type="spellStart"/>
      <w:r w:rsidRPr="00CA5FB5">
        <w:rPr>
          <w:lang w:val="en-IN"/>
        </w:rPr>
        <w:t>wepp_id</w:t>
      </w:r>
      <w:proofErr w:type="spellEnd"/>
      <w:r w:rsidRPr="00CA5FB5">
        <w:rPr>
          <w:lang w:val="en-IN"/>
        </w:rPr>
        <w:t>', '</w:t>
      </w:r>
      <w:proofErr w:type="spellStart"/>
      <w:r w:rsidRPr="00CA5FB5">
        <w:rPr>
          <w:lang w:val="en-IN"/>
        </w:rPr>
        <w:t>year_of_capacity_data</w:t>
      </w:r>
      <w:proofErr w:type="spellEnd"/>
      <w:r w:rsidRPr="00CA5FB5">
        <w:rPr>
          <w:lang w:val="en-IN"/>
        </w:rPr>
        <w:t>',</w:t>
      </w:r>
    </w:p>
    <w:p w14:paraId="533C8A38" w14:textId="77777777" w:rsidR="00CA5FB5" w:rsidRPr="00CA5FB5" w:rsidRDefault="00CA5FB5" w:rsidP="00CA5FB5">
      <w:pPr>
        <w:rPr>
          <w:lang w:val="en-IN"/>
        </w:rPr>
      </w:pPr>
      <w:r w:rsidRPr="00CA5FB5">
        <w:rPr>
          <w:lang w:val="en-IN"/>
        </w:rPr>
        <w:t xml:space="preserve">       'generation_gwh_2013', 'generation_gwh_2014', 'generation_gwh_2015',</w:t>
      </w:r>
    </w:p>
    <w:p w14:paraId="548F5F82" w14:textId="77777777" w:rsidR="00CA5FB5" w:rsidRPr="00CA5FB5" w:rsidRDefault="00CA5FB5" w:rsidP="00CA5FB5">
      <w:pPr>
        <w:rPr>
          <w:lang w:val="en-IN"/>
        </w:rPr>
      </w:pPr>
      <w:r w:rsidRPr="00CA5FB5">
        <w:rPr>
          <w:lang w:val="en-IN"/>
        </w:rPr>
        <w:t xml:space="preserve">       'generation_gwh_2016', 'generation_gwh_2017', 'generation_gwh_2018',</w:t>
      </w:r>
    </w:p>
    <w:p w14:paraId="1B4FDDEA" w14:textId="77777777" w:rsidR="00CA5FB5" w:rsidRPr="00CA5FB5" w:rsidRDefault="00CA5FB5" w:rsidP="00CA5FB5">
      <w:pPr>
        <w:rPr>
          <w:lang w:val="en-IN"/>
        </w:rPr>
      </w:pPr>
      <w:r w:rsidRPr="00CA5FB5">
        <w:rPr>
          <w:lang w:val="en-IN"/>
        </w:rPr>
        <w:t xml:space="preserve">       'generation_gwh_2019', '</w:t>
      </w:r>
      <w:proofErr w:type="spellStart"/>
      <w:r w:rsidRPr="00CA5FB5">
        <w:rPr>
          <w:lang w:val="en-IN"/>
        </w:rPr>
        <w:t>generation_data_source</w:t>
      </w:r>
      <w:proofErr w:type="spellEnd"/>
      <w:r w:rsidRPr="00CA5FB5">
        <w:rPr>
          <w:lang w:val="en-IN"/>
        </w:rPr>
        <w:t>',</w:t>
      </w:r>
    </w:p>
    <w:p w14:paraId="64E0A004" w14:textId="1D08ECD3" w:rsidR="00D86B64" w:rsidRDefault="00CA5FB5" w:rsidP="00D86B64">
      <w:pPr>
        <w:rPr>
          <w:lang w:val="en-IN"/>
        </w:rPr>
      </w:pPr>
      <w:r w:rsidRPr="00CA5FB5">
        <w:rPr>
          <w:lang w:val="en-IN"/>
        </w:rPr>
        <w:t xml:space="preserve">       '</w:t>
      </w:r>
      <w:proofErr w:type="spellStart"/>
      <w:r w:rsidRPr="00CA5FB5">
        <w:rPr>
          <w:lang w:val="en-IN"/>
        </w:rPr>
        <w:t>estimated_generation_gwh</w:t>
      </w:r>
      <w:proofErr w:type="spellEnd"/>
      <w:r w:rsidRPr="00CA5FB5">
        <w:rPr>
          <w:lang w:val="en-IN"/>
        </w:rPr>
        <w:t>']</w:t>
      </w:r>
      <w:r>
        <w:rPr>
          <w:lang w:val="en-IN"/>
        </w:rPr>
        <w:t>.</w:t>
      </w:r>
    </w:p>
    <w:p w14:paraId="61D57147" w14:textId="5F425C0B" w:rsidR="00CA5FB5" w:rsidRPr="00CA5FB5" w:rsidRDefault="00CA5FB5" w:rsidP="00CA5FB5">
      <w:pPr>
        <w:pStyle w:val="ListParagraph"/>
        <w:numPr>
          <w:ilvl w:val="0"/>
          <w:numId w:val="17"/>
        </w:numPr>
      </w:pPr>
      <w:r>
        <w:rPr>
          <w:lang w:val="en-IN"/>
        </w:rPr>
        <w:t xml:space="preserve">The complete data is free of any duplicates as such checked through </w:t>
      </w:r>
      <w:r w:rsidRPr="00CA5FB5">
        <w:rPr>
          <w:b/>
          <w:bCs/>
          <w:lang w:val="en-IN"/>
        </w:rPr>
        <w:t>duplicated().sum()</w:t>
      </w:r>
      <w:r>
        <w:rPr>
          <w:lang w:val="en-IN"/>
        </w:rPr>
        <w:t xml:space="preserve"> function</w:t>
      </w:r>
    </w:p>
    <w:p w14:paraId="083C49C6" w14:textId="6F1A2334" w:rsidR="00CA5FB5" w:rsidRPr="00540758" w:rsidRDefault="00CA5FB5" w:rsidP="00CA5FB5">
      <w:pPr>
        <w:pStyle w:val="ListParagraph"/>
        <w:numPr>
          <w:ilvl w:val="0"/>
          <w:numId w:val="17"/>
        </w:numPr>
      </w:pPr>
      <w:r>
        <w:rPr>
          <w:lang w:val="en-IN"/>
        </w:rPr>
        <w:t xml:space="preserve">But still it consists of various null values in different column which is close to </w:t>
      </w:r>
      <w:r w:rsidRPr="00CA5FB5">
        <w:rPr>
          <w:b/>
          <w:bCs/>
          <w:lang w:val="en-IN"/>
        </w:rPr>
        <w:t>10,000</w:t>
      </w:r>
      <w:r w:rsidR="00540758">
        <w:rPr>
          <w:b/>
          <w:bCs/>
          <w:lang w:val="en-IN"/>
        </w:rPr>
        <w:t>.</w:t>
      </w:r>
    </w:p>
    <w:p w14:paraId="2C2B03BF" w14:textId="1E093C13" w:rsidR="00540758" w:rsidRPr="00CA5FB5" w:rsidRDefault="00540758" w:rsidP="00CA5FB5">
      <w:pPr>
        <w:pStyle w:val="ListParagraph"/>
        <w:numPr>
          <w:ilvl w:val="0"/>
          <w:numId w:val="17"/>
        </w:numPr>
      </w:pPr>
      <w:r w:rsidRPr="00540758">
        <w:t xml:space="preserve">Several columns have missing values, notably </w:t>
      </w:r>
      <w:r>
        <w:t>[</w:t>
      </w:r>
      <w:r w:rsidRPr="00540758">
        <w:rPr>
          <w:b/>
          <w:bCs/>
        </w:rPr>
        <w:t>latitude</w:t>
      </w:r>
      <w:r w:rsidRPr="00540758">
        <w:t xml:space="preserve">, </w:t>
      </w:r>
      <w:r w:rsidRPr="00540758">
        <w:rPr>
          <w:b/>
          <w:bCs/>
        </w:rPr>
        <w:t>longitude</w:t>
      </w:r>
      <w:r w:rsidRPr="00540758">
        <w:t xml:space="preserve">, </w:t>
      </w:r>
      <w:r w:rsidRPr="00540758">
        <w:rPr>
          <w:b/>
          <w:bCs/>
        </w:rPr>
        <w:t>other_fuel1</w:t>
      </w:r>
      <w:r w:rsidRPr="00540758">
        <w:t xml:space="preserve">, </w:t>
      </w:r>
      <w:r w:rsidRPr="00540758">
        <w:rPr>
          <w:b/>
          <w:bCs/>
        </w:rPr>
        <w:t>other_fuel2</w:t>
      </w:r>
      <w:r w:rsidRPr="00540758">
        <w:t xml:space="preserve">, </w:t>
      </w:r>
      <w:r w:rsidRPr="00540758">
        <w:rPr>
          <w:b/>
          <w:bCs/>
        </w:rPr>
        <w:t>other_fuel3</w:t>
      </w:r>
      <w:r w:rsidRPr="00540758">
        <w:t xml:space="preserve">, </w:t>
      </w:r>
      <w:proofErr w:type="spellStart"/>
      <w:r w:rsidRPr="00540758">
        <w:rPr>
          <w:b/>
          <w:bCs/>
        </w:rPr>
        <w:t>commissioning_year</w:t>
      </w:r>
      <w:proofErr w:type="spellEnd"/>
      <w:r w:rsidRPr="00540758">
        <w:t xml:space="preserve">, </w:t>
      </w:r>
      <w:r w:rsidRPr="00540758">
        <w:rPr>
          <w:b/>
          <w:bCs/>
        </w:rPr>
        <w:t>owner</w:t>
      </w:r>
      <w:r w:rsidRPr="00540758">
        <w:t xml:space="preserve">, </w:t>
      </w:r>
      <w:proofErr w:type="spellStart"/>
      <w:r w:rsidRPr="00540758">
        <w:rPr>
          <w:b/>
          <w:bCs/>
        </w:rPr>
        <w:t>geolocation_source</w:t>
      </w:r>
      <w:proofErr w:type="spellEnd"/>
      <w:r w:rsidRPr="00540758">
        <w:t xml:space="preserve">, </w:t>
      </w:r>
      <w:proofErr w:type="spellStart"/>
      <w:r w:rsidRPr="00540758">
        <w:rPr>
          <w:b/>
          <w:bCs/>
        </w:rPr>
        <w:lastRenderedPageBreak/>
        <w:t>year_of_capacity_data</w:t>
      </w:r>
      <w:proofErr w:type="spellEnd"/>
      <w:r w:rsidRPr="00540758">
        <w:t xml:space="preserve">, </w:t>
      </w:r>
      <w:r w:rsidRPr="00540758">
        <w:rPr>
          <w:b/>
          <w:bCs/>
        </w:rPr>
        <w:t>generation_gwh_2013</w:t>
      </w:r>
      <w:r w:rsidRPr="00540758">
        <w:t xml:space="preserve"> to </w:t>
      </w:r>
      <w:r w:rsidRPr="00540758">
        <w:rPr>
          <w:b/>
          <w:bCs/>
        </w:rPr>
        <w:t>generation_gwh_2019</w:t>
      </w:r>
      <w:r w:rsidRPr="00540758">
        <w:t xml:space="preserve">, </w:t>
      </w:r>
      <w:proofErr w:type="spellStart"/>
      <w:r w:rsidRPr="00540758">
        <w:rPr>
          <w:b/>
          <w:bCs/>
        </w:rPr>
        <w:t>generation_data_source</w:t>
      </w:r>
      <w:proofErr w:type="spellEnd"/>
      <w:r w:rsidRPr="00540758">
        <w:t xml:space="preserve">, and </w:t>
      </w:r>
      <w:proofErr w:type="spellStart"/>
      <w:r w:rsidRPr="00540758">
        <w:rPr>
          <w:b/>
          <w:bCs/>
        </w:rPr>
        <w:t>estimated_generation_gwh</w:t>
      </w:r>
      <w:proofErr w:type="spellEnd"/>
      <w:r>
        <w:rPr>
          <w:b/>
          <w:bCs/>
        </w:rPr>
        <w:t>]</w:t>
      </w:r>
      <w:r w:rsidRPr="00540758">
        <w:t>.</w:t>
      </w:r>
    </w:p>
    <w:p w14:paraId="19E75B26" w14:textId="303FB3FA" w:rsidR="00CA5FB5" w:rsidRPr="00CA5FB5" w:rsidRDefault="00CA5FB5" w:rsidP="00CA5FB5">
      <w:pPr>
        <w:pStyle w:val="ListParagraph"/>
        <w:numPr>
          <w:ilvl w:val="0"/>
          <w:numId w:val="17"/>
        </w:numPr>
      </w:pPr>
      <w:r>
        <w:rPr>
          <w:lang w:val="en-IN"/>
        </w:rPr>
        <w:t xml:space="preserve">As through primary data visualization we can find that the </w:t>
      </w:r>
      <w:r w:rsidRPr="00CA5FB5">
        <w:rPr>
          <w:b/>
          <w:bCs/>
          <w:lang w:val="en-IN"/>
        </w:rPr>
        <w:t>primary fuel</w:t>
      </w:r>
      <w:r>
        <w:rPr>
          <w:b/>
          <w:bCs/>
          <w:lang w:val="en-IN"/>
        </w:rPr>
        <w:t>- coal and hydro is the most used.</w:t>
      </w:r>
      <w:r>
        <w:rPr>
          <w:lang w:val="en-IN"/>
        </w:rPr>
        <w:t xml:space="preserve"> Followed by solar, wind, gas, biomass, oil, nuclear.</w:t>
      </w:r>
    </w:p>
    <w:p w14:paraId="678F418F" w14:textId="1B3DAE48" w:rsidR="00CA5FB5" w:rsidRPr="00A60BFD" w:rsidRDefault="00A60BFD" w:rsidP="00CA5FB5">
      <w:pPr>
        <w:pStyle w:val="ListParagraph"/>
        <w:numPr>
          <w:ilvl w:val="0"/>
          <w:numId w:val="17"/>
        </w:numPr>
      </w:pPr>
      <w:r>
        <w:rPr>
          <w:lang w:val="en-IN"/>
        </w:rPr>
        <w:t xml:space="preserve">In the </w:t>
      </w:r>
      <w:r w:rsidRPr="00A60BFD">
        <w:rPr>
          <w:b/>
          <w:bCs/>
          <w:lang w:val="en-IN"/>
        </w:rPr>
        <w:t>year 2015</w:t>
      </w:r>
      <w:r>
        <w:rPr>
          <w:lang w:val="en-IN"/>
        </w:rPr>
        <w:t xml:space="preserve"> it had the highest unit of usage in the column </w:t>
      </w:r>
      <w:proofErr w:type="spellStart"/>
      <w:r w:rsidRPr="00A60BFD">
        <w:rPr>
          <w:b/>
          <w:bCs/>
          <w:lang w:val="en-IN"/>
        </w:rPr>
        <w:t>commission_year</w:t>
      </w:r>
      <w:proofErr w:type="spellEnd"/>
      <w:r>
        <w:rPr>
          <w:b/>
          <w:bCs/>
          <w:lang w:val="en-IN"/>
        </w:rPr>
        <w:t>.</w:t>
      </w:r>
    </w:p>
    <w:p w14:paraId="312CFC59" w14:textId="4CC44AF8" w:rsidR="00A60BFD" w:rsidRPr="00A60BFD" w:rsidRDefault="00A60BFD" w:rsidP="00CA5FB5">
      <w:pPr>
        <w:pStyle w:val="ListParagraph"/>
        <w:numPr>
          <w:ilvl w:val="0"/>
          <w:numId w:val="17"/>
        </w:numPr>
      </w:pPr>
      <w:r>
        <w:rPr>
          <w:lang w:val="en-IN"/>
        </w:rPr>
        <w:t xml:space="preserve">In India coal and hydro are the most used </w:t>
      </w:r>
      <w:proofErr w:type="spellStart"/>
      <w:r>
        <w:rPr>
          <w:lang w:val="en-IN"/>
        </w:rPr>
        <w:t>primary_fuel</w:t>
      </w:r>
      <w:proofErr w:type="spellEnd"/>
      <w:r>
        <w:rPr>
          <w:lang w:val="en-IN"/>
        </w:rPr>
        <w:t xml:space="preserve"> as found in histogram </w:t>
      </w:r>
      <w:r w:rsidR="00540758">
        <w:rPr>
          <w:lang w:val="en-IN"/>
        </w:rPr>
        <w:t>comparison</w:t>
      </w:r>
      <w:r>
        <w:rPr>
          <w:lang w:val="en-IN"/>
        </w:rPr>
        <w:t xml:space="preserve"> with </w:t>
      </w:r>
      <w:proofErr w:type="spellStart"/>
      <w:r>
        <w:rPr>
          <w:lang w:val="en-IN"/>
        </w:rPr>
        <w:t>primary_fuel</w:t>
      </w:r>
      <w:proofErr w:type="spellEnd"/>
      <w:r>
        <w:rPr>
          <w:lang w:val="en-IN"/>
        </w:rPr>
        <w:t xml:space="preserve"> and country.</w:t>
      </w:r>
    </w:p>
    <w:p w14:paraId="7807AAA5" w14:textId="13B76A16" w:rsidR="00A60BFD" w:rsidRPr="00CA5FB5" w:rsidRDefault="00A60BFD" w:rsidP="00CA5FB5">
      <w:pPr>
        <w:pStyle w:val="ListParagraph"/>
        <w:numPr>
          <w:ilvl w:val="0"/>
          <w:numId w:val="17"/>
        </w:numPr>
      </w:pPr>
      <w:r w:rsidRPr="00A60BFD">
        <w:rPr>
          <w:b/>
          <w:bCs/>
          <w:lang w:val="en-IN"/>
        </w:rPr>
        <w:t>Solar pow</w:t>
      </w:r>
      <w:r>
        <w:rPr>
          <w:lang w:val="en-IN"/>
        </w:rPr>
        <w:t xml:space="preserve">er accounts to </w:t>
      </w:r>
      <w:r w:rsidRPr="00A60BFD">
        <w:rPr>
          <w:b/>
          <w:bCs/>
          <w:lang w:val="en-IN"/>
        </w:rPr>
        <w:t>28.4%</w:t>
      </w:r>
      <w:r>
        <w:rPr>
          <w:lang w:val="en-IN"/>
        </w:rPr>
        <w:t xml:space="preserve"> and </w:t>
      </w:r>
      <w:r w:rsidRPr="00A60BFD">
        <w:rPr>
          <w:b/>
          <w:bCs/>
          <w:lang w:val="en-IN"/>
        </w:rPr>
        <w:t>coal</w:t>
      </w:r>
      <w:r>
        <w:rPr>
          <w:lang w:val="en-IN"/>
        </w:rPr>
        <w:t xml:space="preserve"> to </w:t>
      </w:r>
      <w:r w:rsidRPr="00A60BFD">
        <w:rPr>
          <w:b/>
          <w:bCs/>
          <w:lang w:val="en-IN"/>
        </w:rPr>
        <w:t>27.7%</w:t>
      </w:r>
      <w:r>
        <w:rPr>
          <w:lang w:val="en-IN"/>
        </w:rPr>
        <w:t xml:space="preserve"> which are the top two highest </w:t>
      </w:r>
      <w:proofErr w:type="spellStart"/>
      <w:r>
        <w:rPr>
          <w:lang w:val="en-IN"/>
        </w:rPr>
        <w:t>primary_fuel</w:t>
      </w:r>
      <w:proofErr w:type="spellEnd"/>
      <w:r>
        <w:rPr>
          <w:lang w:val="en-IN"/>
        </w:rPr>
        <w:t xml:space="preserve"> in respect to proportion in the </w:t>
      </w:r>
      <w:r w:rsidR="00540758">
        <w:rPr>
          <w:lang w:val="en-IN"/>
        </w:rPr>
        <w:t>data frame</w:t>
      </w:r>
    </w:p>
    <w:p w14:paraId="13A6EF2F" w14:textId="7D705956" w:rsidR="00D86B64" w:rsidRDefault="00D86B64">
      <w:pPr>
        <w:pStyle w:val="Heading1"/>
      </w:pPr>
      <w:r w:rsidRPr="00D86B64">
        <w:t>Pre-processing Pipeline</w:t>
      </w:r>
    </w:p>
    <w:p w14:paraId="5E2A9520" w14:textId="5A89DCBC" w:rsidR="00D86B64" w:rsidRPr="00540758" w:rsidRDefault="00540758" w:rsidP="00540758">
      <w:pPr>
        <w:pStyle w:val="ListParagraph"/>
        <w:numPr>
          <w:ilvl w:val="0"/>
          <w:numId w:val="18"/>
        </w:numPr>
      </w:pPr>
      <w:r>
        <w:t xml:space="preserve">The </w:t>
      </w:r>
      <w:r>
        <w:rPr>
          <w:b/>
          <w:bCs/>
          <w:lang w:val="en-IN"/>
        </w:rPr>
        <w:t xml:space="preserve">data </w:t>
      </w:r>
      <w:r>
        <w:rPr>
          <w:lang w:val="en-IN"/>
        </w:rPr>
        <w:t xml:space="preserve">has quite a number of categorical columns which have object type data which are need to transformed accordingly to numeric using </w:t>
      </w:r>
      <w:r w:rsidRPr="00540758">
        <w:rPr>
          <w:b/>
          <w:bCs/>
          <w:lang w:val="en-IN"/>
        </w:rPr>
        <w:t>Label Encoder</w:t>
      </w:r>
      <w:r>
        <w:rPr>
          <w:b/>
          <w:bCs/>
          <w:lang w:val="en-IN"/>
        </w:rPr>
        <w:t>.</w:t>
      </w:r>
    </w:p>
    <w:p w14:paraId="22C58BE1" w14:textId="15A62346" w:rsidR="00540758" w:rsidRPr="00540758" w:rsidRDefault="00540758" w:rsidP="00540758">
      <w:pPr>
        <w:pStyle w:val="ListParagraph"/>
        <w:numPr>
          <w:ilvl w:val="0"/>
          <w:numId w:val="18"/>
        </w:numPr>
        <w:rPr>
          <w:lang w:val="en-IN"/>
        </w:rPr>
      </w:pPr>
      <w:r>
        <w:t xml:space="preserve">The data also has Outliers found by at first data visualization in box plot. These columns are </w:t>
      </w:r>
      <w:r w:rsidRPr="00540758">
        <w:rPr>
          <w:lang w:val="en-IN"/>
        </w:rPr>
        <w:t>['</w:t>
      </w:r>
      <w:proofErr w:type="spellStart"/>
      <w:r w:rsidRPr="00540758">
        <w:rPr>
          <w:lang w:val="en-IN"/>
        </w:rPr>
        <w:t>capacity_mw','longitude</w:t>
      </w:r>
      <w:proofErr w:type="spellEnd"/>
      <w:r w:rsidRPr="00540758">
        <w:rPr>
          <w:lang w:val="en-IN"/>
        </w:rPr>
        <w:t>', '</w:t>
      </w:r>
      <w:proofErr w:type="spellStart"/>
      <w:r w:rsidRPr="00540758">
        <w:rPr>
          <w:lang w:val="en-IN"/>
        </w:rPr>
        <w:t>commissioning_year</w:t>
      </w:r>
      <w:proofErr w:type="spellEnd"/>
      <w:r w:rsidRPr="00540758">
        <w:rPr>
          <w:lang w:val="en-IN"/>
        </w:rPr>
        <w:t>',</w:t>
      </w:r>
    </w:p>
    <w:p w14:paraId="0F9401AB" w14:textId="77777777" w:rsidR="00540758" w:rsidRPr="00540758" w:rsidRDefault="00540758" w:rsidP="00540758">
      <w:pPr>
        <w:pStyle w:val="ListParagraph"/>
        <w:rPr>
          <w:lang w:val="en-IN"/>
        </w:rPr>
      </w:pPr>
      <w:r w:rsidRPr="00540758">
        <w:rPr>
          <w:lang w:val="en-IN"/>
        </w:rPr>
        <w:t xml:space="preserve">       'generation_gwh_2014', 'generation_gwh_2015', 'generation_gwh_2016',</w:t>
      </w:r>
    </w:p>
    <w:p w14:paraId="635280DB" w14:textId="6F262FAA" w:rsidR="00F41078" w:rsidRDefault="00540758" w:rsidP="00540758">
      <w:pPr>
        <w:pStyle w:val="ListParagraph"/>
        <w:rPr>
          <w:lang w:val="en-IN"/>
        </w:rPr>
      </w:pPr>
      <w:r w:rsidRPr="00540758">
        <w:rPr>
          <w:lang w:val="en-IN"/>
        </w:rPr>
        <w:t xml:space="preserve">      'generation_gwh_2017', 'generation_gwh_2018']</w:t>
      </w:r>
      <w:r>
        <w:rPr>
          <w:lang w:val="en-IN"/>
        </w:rPr>
        <w:t xml:space="preserve">. Which are then removed using </w:t>
      </w:r>
      <w:r w:rsidRPr="00540758">
        <w:rPr>
          <w:b/>
          <w:bCs/>
          <w:lang w:val="en-IN"/>
        </w:rPr>
        <w:t>Z- Score method</w:t>
      </w:r>
      <w:r>
        <w:rPr>
          <w:lang w:val="en-IN"/>
        </w:rPr>
        <w:t xml:space="preserve">. After removal of the outliers the data at present contains </w:t>
      </w:r>
      <w:r w:rsidRPr="00540758">
        <w:rPr>
          <w:b/>
          <w:bCs/>
          <w:lang w:val="en-IN"/>
        </w:rPr>
        <w:t>864 rows and 13 columns</w:t>
      </w:r>
      <w:r w:rsidR="00F41078">
        <w:rPr>
          <w:lang w:val="en-IN"/>
        </w:rPr>
        <w:t>.</w:t>
      </w:r>
    </w:p>
    <w:p w14:paraId="359E81CE" w14:textId="17666D3F" w:rsidR="00F41078" w:rsidRDefault="00F41078" w:rsidP="00F41078">
      <w:pPr>
        <w:pStyle w:val="ListParagraph"/>
        <w:numPr>
          <w:ilvl w:val="0"/>
          <w:numId w:val="18"/>
        </w:numPr>
        <w:rPr>
          <w:lang w:val="en-IN"/>
        </w:rPr>
      </w:pPr>
      <w:r>
        <w:rPr>
          <w:lang w:val="en-IN"/>
        </w:rPr>
        <w:t xml:space="preserve">Using </w:t>
      </w:r>
      <w:r w:rsidRPr="00F41078">
        <w:rPr>
          <w:b/>
          <w:bCs/>
          <w:lang w:val="en-IN"/>
        </w:rPr>
        <w:t xml:space="preserve">Correlation function </w:t>
      </w:r>
      <w:r w:rsidR="00750ED3" w:rsidRPr="00F41078">
        <w:rPr>
          <w:b/>
          <w:bCs/>
          <w:lang w:val="en-IN"/>
        </w:rPr>
        <w:t>Corr (</w:t>
      </w:r>
      <w:r w:rsidRPr="00F41078">
        <w:rPr>
          <w:b/>
          <w:bCs/>
          <w:lang w:val="en-IN"/>
        </w:rPr>
        <w:t>)</w:t>
      </w:r>
      <w:r>
        <w:rPr>
          <w:lang w:val="en-IN"/>
        </w:rPr>
        <w:t xml:space="preserve"> we find that the columns </w:t>
      </w:r>
      <w:r w:rsidRPr="00F41078">
        <w:rPr>
          <w:lang w:val="en-IN"/>
        </w:rPr>
        <w:t>{'generation_gwh_2015', 'generation_gwh_2017', 'generation_gwh_2018'}</w:t>
      </w:r>
      <w:r>
        <w:rPr>
          <w:lang w:val="en-IN"/>
        </w:rPr>
        <w:t xml:space="preserve"> are correlated with a value over 0.85 or 85%. </w:t>
      </w:r>
      <w:r w:rsidR="00750ED3">
        <w:rPr>
          <w:lang w:val="en-IN"/>
        </w:rPr>
        <w:t>Thus,</w:t>
      </w:r>
      <w:r>
        <w:rPr>
          <w:lang w:val="en-IN"/>
        </w:rPr>
        <w:t xml:space="preserve"> they were removed from the dataset and proceeded.</w:t>
      </w:r>
    </w:p>
    <w:p w14:paraId="2AD9F561" w14:textId="43A9FC16" w:rsidR="00F41078" w:rsidRDefault="00F41078" w:rsidP="00F41078">
      <w:pPr>
        <w:pStyle w:val="ListParagraph"/>
        <w:numPr>
          <w:ilvl w:val="0"/>
          <w:numId w:val="18"/>
        </w:numPr>
        <w:rPr>
          <w:lang w:val="en-IN"/>
        </w:rPr>
      </w:pPr>
      <w:r>
        <w:rPr>
          <w:lang w:val="en-IN"/>
        </w:rPr>
        <w:t>The column “other_fuel1” was also removed from the data due to its lack of importance in our project aim topic.</w:t>
      </w:r>
    </w:p>
    <w:p w14:paraId="7AA337AF" w14:textId="5FDB863B" w:rsidR="00F41078" w:rsidRDefault="00750ED3" w:rsidP="00F41078">
      <w:pPr>
        <w:pStyle w:val="ListParagraph"/>
        <w:numPr>
          <w:ilvl w:val="0"/>
          <w:numId w:val="18"/>
        </w:numPr>
        <w:rPr>
          <w:lang w:val="en-IN"/>
        </w:rPr>
      </w:pPr>
      <w:r>
        <w:rPr>
          <w:lang w:val="en-IN"/>
        </w:rPr>
        <w:t>Thus,</w:t>
      </w:r>
      <w:r w:rsidR="00F41078">
        <w:rPr>
          <w:lang w:val="en-IN"/>
        </w:rPr>
        <w:t xml:space="preserve"> after all </w:t>
      </w:r>
      <w:r>
        <w:rPr>
          <w:lang w:val="en-IN"/>
        </w:rPr>
        <w:t>these removals of column</w:t>
      </w:r>
      <w:r w:rsidR="00F41078">
        <w:rPr>
          <w:lang w:val="en-IN"/>
        </w:rPr>
        <w:t xml:space="preserve"> the data now </w:t>
      </w:r>
      <w:r w:rsidR="006D7020">
        <w:rPr>
          <w:lang w:val="en-IN"/>
        </w:rPr>
        <w:t>has 846</w:t>
      </w:r>
      <w:r w:rsidR="00F41078" w:rsidRPr="00F41078">
        <w:rPr>
          <w:b/>
          <w:bCs/>
          <w:lang w:val="en-IN"/>
        </w:rPr>
        <w:t xml:space="preserve"> rows and 9 columns</w:t>
      </w:r>
      <w:r w:rsidR="00F41078">
        <w:rPr>
          <w:b/>
          <w:bCs/>
          <w:lang w:val="en-IN"/>
        </w:rPr>
        <w:t>.</w:t>
      </w:r>
    </w:p>
    <w:p w14:paraId="1F6CA067" w14:textId="23C4DF36" w:rsidR="00F41078" w:rsidRPr="006D7020" w:rsidRDefault="006D7020" w:rsidP="00F41078">
      <w:pPr>
        <w:pStyle w:val="ListParagraph"/>
        <w:numPr>
          <w:ilvl w:val="0"/>
          <w:numId w:val="18"/>
        </w:numPr>
        <w:rPr>
          <w:b/>
          <w:bCs/>
          <w:lang w:val="en-IN"/>
        </w:rPr>
      </w:pPr>
      <w:r w:rsidRPr="006D7020">
        <w:rPr>
          <w:b/>
          <w:bCs/>
          <w:lang w:val="en-IN"/>
        </w:rPr>
        <w:t>We also find various Correlation of desired column such as ‘capacity mw’ with other features and found that the column generation_gwh_2016 is highly correlated with it followed by generation_ gwh_2014 and the least correlated feature with our target variable capacity mw is primary fuel.</w:t>
      </w:r>
    </w:p>
    <w:p w14:paraId="5B79CC66" w14:textId="6481A162" w:rsidR="006D7020" w:rsidRPr="006D7020" w:rsidRDefault="006D7020" w:rsidP="00F41078">
      <w:pPr>
        <w:pStyle w:val="ListParagraph"/>
        <w:numPr>
          <w:ilvl w:val="0"/>
          <w:numId w:val="18"/>
        </w:numPr>
        <w:rPr>
          <w:b/>
          <w:bCs/>
          <w:lang w:val="en-IN"/>
        </w:rPr>
      </w:pPr>
      <w:r w:rsidRPr="006D7020">
        <w:rPr>
          <w:b/>
          <w:bCs/>
          <w:lang w:val="en-IN"/>
        </w:rPr>
        <w:t xml:space="preserve">Similarly, source column is highly correlated with our other target variable Primary fuel and </w:t>
      </w:r>
      <w:proofErr w:type="spellStart"/>
      <w:r w:rsidRPr="006D7020">
        <w:rPr>
          <w:b/>
          <w:bCs/>
          <w:lang w:val="en-IN"/>
        </w:rPr>
        <w:t>geolocation_source</w:t>
      </w:r>
      <w:proofErr w:type="spellEnd"/>
      <w:r w:rsidRPr="006D7020">
        <w:rPr>
          <w:b/>
          <w:bCs/>
          <w:lang w:val="en-IN"/>
        </w:rPr>
        <w:t xml:space="preserve"> is the least correlated.</w:t>
      </w:r>
    </w:p>
    <w:p w14:paraId="52CB5A05" w14:textId="13E1101D" w:rsidR="006D7020" w:rsidRPr="00393E2F" w:rsidRDefault="006D7020" w:rsidP="00F41078">
      <w:pPr>
        <w:pStyle w:val="ListParagraph"/>
        <w:numPr>
          <w:ilvl w:val="0"/>
          <w:numId w:val="18"/>
        </w:numPr>
        <w:rPr>
          <w:b/>
          <w:bCs/>
          <w:lang w:val="en-IN"/>
        </w:rPr>
      </w:pPr>
      <w:r w:rsidRPr="00393E2F">
        <w:rPr>
          <w:b/>
          <w:bCs/>
          <w:lang w:val="en-IN"/>
        </w:rPr>
        <w:t xml:space="preserve">Now we split the data into various data frames X and Y for our </w:t>
      </w:r>
      <w:r w:rsidR="00F04644" w:rsidRPr="00393E2F">
        <w:rPr>
          <w:b/>
          <w:bCs/>
          <w:lang w:val="en-IN"/>
        </w:rPr>
        <w:t>target variable</w:t>
      </w:r>
      <w:r w:rsidRPr="00393E2F">
        <w:rPr>
          <w:b/>
          <w:bCs/>
          <w:lang w:val="en-IN"/>
        </w:rPr>
        <w:t xml:space="preserve"> “</w:t>
      </w:r>
      <w:proofErr w:type="spellStart"/>
      <w:r w:rsidRPr="00393E2F">
        <w:rPr>
          <w:b/>
          <w:bCs/>
          <w:lang w:val="en-IN"/>
        </w:rPr>
        <w:t>capacity_mw</w:t>
      </w:r>
      <w:proofErr w:type="spellEnd"/>
      <w:r w:rsidRPr="00393E2F">
        <w:rPr>
          <w:b/>
          <w:bCs/>
          <w:lang w:val="en-IN"/>
        </w:rPr>
        <w:t xml:space="preserve">” where X contains all the feature variables and Y is the target variable. Similarly, also X1 consists of the feature variable for the prediction of primary fuel and Y1 contains the target variable </w:t>
      </w:r>
      <w:proofErr w:type="spellStart"/>
      <w:r w:rsidRPr="00393E2F">
        <w:rPr>
          <w:b/>
          <w:bCs/>
          <w:lang w:val="en-IN"/>
        </w:rPr>
        <w:t>Primary</w:t>
      </w:r>
      <w:r w:rsidR="00393E2F" w:rsidRPr="00393E2F">
        <w:rPr>
          <w:b/>
          <w:bCs/>
          <w:lang w:val="en-IN"/>
        </w:rPr>
        <w:t>_fuel</w:t>
      </w:r>
      <w:proofErr w:type="spellEnd"/>
      <w:r w:rsidR="00393E2F">
        <w:rPr>
          <w:b/>
          <w:bCs/>
          <w:lang w:val="en-IN"/>
        </w:rPr>
        <w:t>.</w:t>
      </w:r>
    </w:p>
    <w:p w14:paraId="2E05FA5C" w14:textId="4CA5F891" w:rsidR="00393E2F" w:rsidRPr="00393E2F" w:rsidRDefault="00393E2F" w:rsidP="00F41078">
      <w:pPr>
        <w:pStyle w:val="ListParagraph"/>
        <w:numPr>
          <w:ilvl w:val="0"/>
          <w:numId w:val="18"/>
        </w:numPr>
        <w:rPr>
          <w:b/>
          <w:bCs/>
          <w:lang w:val="en-IN"/>
        </w:rPr>
      </w:pPr>
      <w:r>
        <w:rPr>
          <w:lang w:val="en-IN"/>
        </w:rPr>
        <w:t>Followed by which Skewness is checked and the data is transformed to make it properly Skewed neither too much left skewed or too much right skewed.</w:t>
      </w:r>
    </w:p>
    <w:p w14:paraId="599C9844" w14:textId="315E43F6" w:rsidR="00393E2F" w:rsidRPr="00393E2F" w:rsidRDefault="00393E2F" w:rsidP="00F41078">
      <w:pPr>
        <w:pStyle w:val="ListParagraph"/>
        <w:numPr>
          <w:ilvl w:val="0"/>
          <w:numId w:val="18"/>
        </w:numPr>
        <w:rPr>
          <w:b/>
          <w:bCs/>
          <w:lang w:val="en-IN"/>
        </w:rPr>
      </w:pPr>
      <w:r>
        <w:rPr>
          <w:lang w:val="en-IN"/>
        </w:rPr>
        <w:lastRenderedPageBreak/>
        <w:t xml:space="preserve">Later the feature variables for both the target variables are Standardised using </w:t>
      </w:r>
      <w:proofErr w:type="spellStart"/>
      <w:r w:rsidRPr="00393E2F">
        <w:rPr>
          <w:b/>
          <w:bCs/>
          <w:lang w:val="en-IN"/>
        </w:rPr>
        <w:t>StandardScaler</w:t>
      </w:r>
      <w:proofErr w:type="spellEnd"/>
      <w:r w:rsidRPr="00393E2F">
        <w:rPr>
          <w:b/>
          <w:bCs/>
          <w:lang w:val="en-IN"/>
        </w:rPr>
        <w:t xml:space="preserve"> </w:t>
      </w:r>
      <w:r>
        <w:rPr>
          <w:b/>
          <w:bCs/>
          <w:lang w:val="en-IN"/>
        </w:rPr>
        <w:t xml:space="preserve">function </w:t>
      </w:r>
      <w:r>
        <w:rPr>
          <w:lang w:val="en-IN"/>
        </w:rPr>
        <w:t>to make the data more usable for our project work.</w:t>
      </w:r>
    </w:p>
    <w:p w14:paraId="55091CFA" w14:textId="56C481FF" w:rsidR="00D86B64" w:rsidRDefault="00D86B64">
      <w:pPr>
        <w:pStyle w:val="Heading1"/>
      </w:pPr>
      <w:r w:rsidRPr="00D86B64">
        <w:t>Building Machine Learning Models</w:t>
      </w:r>
    </w:p>
    <w:p w14:paraId="1ABBD40A" w14:textId="3D9A3A93" w:rsidR="00F04644" w:rsidRPr="00F04644" w:rsidRDefault="00393E2F" w:rsidP="00727349">
      <w:pPr>
        <w:pStyle w:val="ListParagraph"/>
        <w:numPr>
          <w:ilvl w:val="0"/>
          <w:numId w:val="19"/>
        </w:numPr>
        <w:rPr>
          <w:b/>
          <w:bCs/>
        </w:rPr>
      </w:pPr>
      <w:r>
        <w:t xml:space="preserve">At first for predicting our first target variable Capacity mw the split data are </w:t>
      </w:r>
      <w:r w:rsidR="00F04644">
        <w:t xml:space="preserve">used in a model consisting of various </w:t>
      </w:r>
      <w:r w:rsidR="00F04644" w:rsidRPr="00F04644">
        <w:rPr>
          <w:b/>
          <w:bCs/>
        </w:rPr>
        <w:t>Regressors [</w:t>
      </w:r>
      <w:proofErr w:type="spellStart"/>
      <w:r w:rsidR="00F04644" w:rsidRPr="00F04644">
        <w:rPr>
          <w:b/>
          <w:bCs/>
        </w:rPr>
        <w:t>LinearRegression</w:t>
      </w:r>
      <w:proofErr w:type="spellEnd"/>
      <w:r w:rsidR="00F04644" w:rsidRPr="00F04644">
        <w:rPr>
          <w:b/>
          <w:bCs/>
        </w:rPr>
        <w:t>(), Ridge(),Lasso()</w:t>
      </w:r>
    </w:p>
    <w:p w14:paraId="1A6FA9A7" w14:textId="4E3FEC67" w:rsidR="00D86B64" w:rsidRDefault="00F04644" w:rsidP="00F04644">
      <w:pPr>
        <w:pStyle w:val="ListParagraph"/>
      </w:pPr>
      <w:r w:rsidRPr="00F04644">
        <w:rPr>
          <w:b/>
          <w:bCs/>
        </w:rPr>
        <w:t xml:space="preserve">, </w:t>
      </w:r>
      <w:proofErr w:type="spellStart"/>
      <w:r w:rsidRPr="00F04644">
        <w:rPr>
          <w:b/>
          <w:bCs/>
        </w:rPr>
        <w:t>DecisionTreeRegressor</w:t>
      </w:r>
      <w:proofErr w:type="spellEnd"/>
      <w:r w:rsidRPr="00F04644">
        <w:rPr>
          <w:b/>
          <w:bCs/>
        </w:rPr>
        <w:t>(), SVR(),KNeighborsRegressor(),RandomForestRegressor(),SGDRegressor(),BaggingRegressor(),GradientBoostingRegressor(),XGBRegressor(),AdaBoostRegressor()]</w:t>
      </w:r>
      <w:r>
        <w:t xml:space="preserve"> amongst which metrics are calculated [</w:t>
      </w:r>
      <w:r w:rsidRPr="00F04644">
        <w:rPr>
          <w:b/>
          <w:bCs/>
        </w:rPr>
        <w:t>Best R2 Score, Best Random State, MSE, MAE</w:t>
      </w:r>
      <w:r>
        <w:t>].</w:t>
      </w:r>
    </w:p>
    <w:p w14:paraId="18897341" w14:textId="1EAF3196" w:rsidR="00F04644" w:rsidRDefault="00F04644" w:rsidP="00F04644">
      <w:pPr>
        <w:pStyle w:val="ListParagraph"/>
        <w:numPr>
          <w:ilvl w:val="0"/>
          <w:numId w:val="19"/>
        </w:numPr>
      </w:pPr>
      <w:r>
        <w:t>Amongst t</w:t>
      </w:r>
      <w:r w:rsidR="00ED090A">
        <w:t xml:space="preserve">he above Regressor models </w:t>
      </w:r>
      <w:proofErr w:type="spellStart"/>
      <w:r w:rsidR="00ED090A" w:rsidRPr="00ED090A">
        <w:rPr>
          <w:b/>
          <w:bCs/>
        </w:rPr>
        <w:t>XGBRegressor</w:t>
      </w:r>
      <w:proofErr w:type="spellEnd"/>
      <w:r w:rsidR="00ED090A" w:rsidRPr="00ED090A">
        <w:rPr>
          <w:b/>
          <w:bCs/>
        </w:rPr>
        <w:t xml:space="preserve"> and </w:t>
      </w:r>
      <w:proofErr w:type="spellStart"/>
      <w:r w:rsidR="00ED090A" w:rsidRPr="00ED090A">
        <w:rPr>
          <w:b/>
          <w:bCs/>
        </w:rPr>
        <w:t>KNeighbors</w:t>
      </w:r>
      <w:proofErr w:type="spellEnd"/>
      <w:r w:rsidR="00ED090A" w:rsidRPr="00ED090A">
        <w:rPr>
          <w:b/>
          <w:bCs/>
        </w:rPr>
        <w:t xml:space="preserve"> are the two best performing Regressors on the basis of their Best R2 Score and MAE</w:t>
      </w:r>
      <w:r w:rsidR="00ED090A">
        <w:t xml:space="preserve">. Which are then used in Hyperparameter tuning </w:t>
      </w:r>
      <w:r w:rsidR="00750ED3">
        <w:t>and later</w:t>
      </w:r>
      <w:r w:rsidR="00ED090A">
        <w:t xml:space="preserve"> it was found that yet </w:t>
      </w:r>
      <w:proofErr w:type="spellStart"/>
      <w:r w:rsidR="00ED090A" w:rsidRPr="00ED090A">
        <w:rPr>
          <w:b/>
          <w:bCs/>
        </w:rPr>
        <w:t>XGBR</w:t>
      </w:r>
      <w:r w:rsidR="003E77CA">
        <w:rPr>
          <w:b/>
          <w:bCs/>
        </w:rPr>
        <w:t>e</w:t>
      </w:r>
      <w:r w:rsidR="00ED090A" w:rsidRPr="00ED090A">
        <w:rPr>
          <w:b/>
          <w:bCs/>
        </w:rPr>
        <w:t>gressor</w:t>
      </w:r>
      <w:proofErr w:type="spellEnd"/>
      <w:r w:rsidR="00ED090A" w:rsidRPr="00ED090A">
        <w:rPr>
          <w:b/>
          <w:bCs/>
        </w:rPr>
        <w:t xml:space="preserve"> was still the best performing </w:t>
      </w:r>
      <w:r w:rsidR="003E77CA" w:rsidRPr="00ED090A">
        <w:rPr>
          <w:b/>
          <w:bCs/>
        </w:rPr>
        <w:t>amongst</w:t>
      </w:r>
      <w:r w:rsidR="00ED090A" w:rsidRPr="00ED090A">
        <w:rPr>
          <w:b/>
          <w:bCs/>
        </w:rPr>
        <w:t xml:space="preserve"> the top two with the Best R2 score of above 79% after hyperparameter tuning at a random state of 63</w:t>
      </w:r>
      <w:r w:rsidR="00ED090A">
        <w:t>.</w:t>
      </w:r>
    </w:p>
    <w:p w14:paraId="55F40951" w14:textId="77777777" w:rsidR="0020005D" w:rsidRDefault="0020005D" w:rsidP="0020005D">
      <w:pPr>
        <w:pStyle w:val="ListParagraph"/>
        <w:numPr>
          <w:ilvl w:val="0"/>
          <w:numId w:val="19"/>
        </w:numPr>
      </w:pPr>
      <w:r>
        <w:t xml:space="preserve">performing hyperparameter tuning and model evaluation for an </w:t>
      </w:r>
      <w:proofErr w:type="spellStart"/>
      <w:r>
        <w:t>XGBoost</w:t>
      </w:r>
      <w:proofErr w:type="spellEnd"/>
      <w:r>
        <w:t xml:space="preserve"> regressor using the </w:t>
      </w:r>
      <w:proofErr w:type="spellStart"/>
      <w:r>
        <w:t>RandomizedSearchCV</w:t>
      </w:r>
      <w:proofErr w:type="spellEnd"/>
      <w:r>
        <w:t xml:space="preserve"> algorithm.</w:t>
      </w:r>
    </w:p>
    <w:p w14:paraId="0E164231" w14:textId="77777777" w:rsidR="0020005D" w:rsidRDefault="0020005D" w:rsidP="0020005D">
      <w:pPr>
        <w:pStyle w:val="ListParagraph"/>
        <w:numPr>
          <w:ilvl w:val="0"/>
          <w:numId w:val="19"/>
        </w:numPr>
      </w:pPr>
      <w:r>
        <w:t xml:space="preserve">We start by splitting our data into training and testing sets using the </w:t>
      </w:r>
      <w:proofErr w:type="spellStart"/>
      <w:r>
        <w:t>train_test_split</w:t>
      </w:r>
      <w:proofErr w:type="spellEnd"/>
      <w:r>
        <w:t xml:space="preserve"> function.</w:t>
      </w:r>
    </w:p>
    <w:p w14:paraId="06F61C82" w14:textId="77777777" w:rsidR="0020005D" w:rsidRDefault="0020005D" w:rsidP="0020005D">
      <w:pPr>
        <w:pStyle w:val="ListParagraph"/>
        <w:numPr>
          <w:ilvl w:val="0"/>
          <w:numId w:val="19"/>
        </w:numPr>
      </w:pPr>
      <w:r>
        <w:t xml:space="preserve">We define a hyperparameter grid </w:t>
      </w:r>
      <w:proofErr w:type="spellStart"/>
      <w:r>
        <w:t>param_grid</w:t>
      </w:r>
      <w:proofErr w:type="spellEnd"/>
      <w:r>
        <w:t xml:space="preserve"> that contains the list of hyperparameters and values we want to search over.</w:t>
      </w:r>
    </w:p>
    <w:p w14:paraId="2AB05E60" w14:textId="77777777" w:rsidR="0020005D" w:rsidRDefault="0020005D" w:rsidP="0020005D">
      <w:pPr>
        <w:pStyle w:val="ListParagraph"/>
        <w:numPr>
          <w:ilvl w:val="0"/>
          <w:numId w:val="19"/>
        </w:numPr>
      </w:pPr>
      <w:r>
        <w:t xml:space="preserve">We create a </w:t>
      </w:r>
      <w:proofErr w:type="spellStart"/>
      <w:r>
        <w:t>RandomizedSearchCV</w:t>
      </w:r>
      <w:proofErr w:type="spellEnd"/>
      <w:r>
        <w:t xml:space="preserve"> object </w:t>
      </w:r>
      <w:proofErr w:type="spellStart"/>
      <w:r>
        <w:t>random_search</w:t>
      </w:r>
      <w:proofErr w:type="spellEnd"/>
      <w:r>
        <w:t xml:space="preserve"> with the </w:t>
      </w:r>
      <w:proofErr w:type="spellStart"/>
      <w:r>
        <w:t>XGBRegressor</w:t>
      </w:r>
      <w:proofErr w:type="spellEnd"/>
      <w:r>
        <w:t xml:space="preserve"> model, the hyperparameter grid, and other configuration parameters like the number of iterations, scoring metric, cross-validation folds, and number of jobs.</w:t>
      </w:r>
    </w:p>
    <w:p w14:paraId="4B2156BA" w14:textId="77777777" w:rsidR="0020005D" w:rsidRDefault="0020005D" w:rsidP="0020005D">
      <w:pPr>
        <w:pStyle w:val="ListParagraph"/>
        <w:numPr>
          <w:ilvl w:val="0"/>
          <w:numId w:val="19"/>
        </w:numPr>
      </w:pPr>
      <w:r>
        <w:t xml:space="preserve">We fit the </w:t>
      </w:r>
      <w:proofErr w:type="spellStart"/>
      <w:r>
        <w:t>RandomizedSearchCV</w:t>
      </w:r>
      <w:proofErr w:type="spellEnd"/>
      <w:r>
        <w:t xml:space="preserve"> object to the training data to search for the best hyperparameters.</w:t>
      </w:r>
    </w:p>
    <w:p w14:paraId="5908ECD8" w14:textId="77777777" w:rsidR="0020005D" w:rsidRDefault="0020005D" w:rsidP="0020005D">
      <w:pPr>
        <w:pStyle w:val="ListParagraph"/>
        <w:numPr>
          <w:ilvl w:val="0"/>
          <w:numId w:val="19"/>
        </w:numPr>
      </w:pPr>
      <w:r>
        <w:t xml:space="preserve">We extract the best hyperparameters found by the search and create a new </w:t>
      </w:r>
      <w:proofErr w:type="spellStart"/>
      <w:r>
        <w:t>XGBRegressor</w:t>
      </w:r>
      <w:proofErr w:type="spellEnd"/>
      <w:r>
        <w:t xml:space="preserve"> model </w:t>
      </w:r>
      <w:proofErr w:type="spellStart"/>
      <w:r>
        <w:t>best_XGB</w:t>
      </w:r>
      <w:proofErr w:type="spellEnd"/>
      <w:r>
        <w:t xml:space="preserve"> with those parameters.</w:t>
      </w:r>
    </w:p>
    <w:p w14:paraId="4672FB0D" w14:textId="77777777" w:rsidR="0020005D" w:rsidRDefault="0020005D" w:rsidP="0020005D">
      <w:pPr>
        <w:pStyle w:val="ListParagraph"/>
        <w:numPr>
          <w:ilvl w:val="0"/>
          <w:numId w:val="19"/>
        </w:numPr>
      </w:pPr>
      <w:r>
        <w:t>We perform cross-validation to calculate the R-squared score of the best model.</w:t>
      </w:r>
    </w:p>
    <w:p w14:paraId="441600BB" w14:textId="77777777" w:rsidR="0020005D" w:rsidRDefault="0020005D" w:rsidP="0020005D">
      <w:pPr>
        <w:pStyle w:val="ListParagraph"/>
        <w:numPr>
          <w:ilvl w:val="0"/>
          <w:numId w:val="19"/>
        </w:numPr>
      </w:pPr>
      <w:r>
        <w:t>We fit the best model on the training data and make predictions on the test data.</w:t>
      </w:r>
    </w:p>
    <w:p w14:paraId="1B26EC10" w14:textId="77777777" w:rsidR="0020005D" w:rsidRDefault="0020005D" w:rsidP="0020005D">
      <w:pPr>
        <w:pStyle w:val="ListParagraph"/>
        <w:numPr>
          <w:ilvl w:val="0"/>
          <w:numId w:val="19"/>
        </w:numPr>
      </w:pPr>
      <w:r>
        <w:t>We evaluate the model by calculating the R-squared score, Mean Squared Error (MSE), and Mean Absolute Error (MAE) on the test set.</w:t>
      </w:r>
    </w:p>
    <w:p w14:paraId="3F3AEB64" w14:textId="77777777" w:rsidR="0020005D" w:rsidRDefault="0020005D" w:rsidP="0020005D">
      <w:pPr>
        <w:pStyle w:val="ListParagraph"/>
        <w:numPr>
          <w:ilvl w:val="0"/>
          <w:numId w:val="19"/>
        </w:numPr>
      </w:pPr>
      <w:r>
        <w:t>Finally, we print out the best R-squared score, MSE, MAE, and the cross-validated R-squared scores.</w:t>
      </w:r>
    </w:p>
    <w:p w14:paraId="52654367" w14:textId="77777777" w:rsidR="0020005D" w:rsidRDefault="0020005D" w:rsidP="0020005D">
      <w:pPr>
        <w:pStyle w:val="ListParagraph"/>
        <w:numPr>
          <w:ilvl w:val="0"/>
          <w:numId w:val="19"/>
        </w:numPr>
      </w:pPr>
      <w:r>
        <w:t xml:space="preserve">This process allows us to find the best hyperparameters for the </w:t>
      </w:r>
      <w:proofErr w:type="spellStart"/>
      <w:r>
        <w:t>XGBoost</w:t>
      </w:r>
      <w:proofErr w:type="spellEnd"/>
      <w:r>
        <w:t xml:space="preserve"> model, train it on the data, evaluate its performance, and get a more reliable estimate of how well the model generalizes to unseen data through cross-validation.</w:t>
      </w:r>
    </w:p>
    <w:p w14:paraId="0B98D11C" w14:textId="77777777" w:rsidR="0020005D" w:rsidRDefault="0020005D" w:rsidP="0020005D">
      <w:pPr>
        <w:pStyle w:val="ListParagraph"/>
      </w:pPr>
    </w:p>
    <w:p w14:paraId="7FAD9761" w14:textId="5C28067D" w:rsidR="00C01A50" w:rsidRPr="00C01A50" w:rsidRDefault="0020005D" w:rsidP="00C01A50">
      <w:pPr>
        <w:pStyle w:val="ListParagraph"/>
        <w:numPr>
          <w:ilvl w:val="0"/>
          <w:numId w:val="19"/>
        </w:numPr>
        <w:rPr>
          <w:b/>
          <w:bCs/>
          <w:lang w:val="en-IN"/>
        </w:rPr>
      </w:pPr>
      <w:r>
        <w:t>Secondly,</w:t>
      </w:r>
      <w:r w:rsidR="00ED090A" w:rsidRPr="00ED090A">
        <w:t xml:space="preserve"> for predicting our first target variable </w:t>
      </w:r>
      <w:r w:rsidR="003E77CA">
        <w:t>Primary Fuel</w:t>
      </w:r>
      <w:r w:rsidR="00ED090A" w:rsidRPr="00ED090A">
        <w:t xml:space="preserve"> the split data are used in a model consisting of various </w:t>
      </w:r>
      <w:r w:rsidR="00ED090A">
        <w:rPr>
          <w:b/>
          <w:bCs/>
        </w:rPr>
        <w:t>Classifiers</w:t>
      </w:r>
      <w:r w:rsidR="00ED090A" w:rsidRPr="00ED090A">
        <w:rPr>
          <w:b/>
          <w:bCs/>
        </w:rPr>
        <w:t xml:space="preserve"> [</w:t>
      </w:r>
      <w:r w:rsidR="00C01A50" w:rsidRPr="00C01A50">
        <w:rPr>
          <w:b/>
          <w:bCs/>
          <w:lang w:val="en-IN"/>
        </w:rPr>
        <w:t>Logistic Regression</w:t>
      </w:r>
    </w:p>
    <w:p w14:paraId="506FBA48" w14:textId="6956BEBE" w:rsidR="00C01A50" w:rsidRPr="00C01A50" w:rsidRDefault="00ED090A" w:rsidP="00C01A50">
      <w:pPr>
        <w:pStyle w:val="ListParagraph"/>
        <w:rPr>
          <w:b/>
          <w:bCs/>
          <w:lang w:val="en-IN"/>
        </w:rPr>
      </w:pPr>
      <w:r w:rsidRPr="00ED090A">
        <w:rPr>
          <w:b/>
          <w:bCs/>
        </w:rPr>
        <w:t xml:space="preserve">(), </w:t>
      </w:r>
      <w:r w:rsidR="00C01A50" w:rsidRPr="00C01A50">
        <w:rPr>
          <w:b/>
          <w:bCs/>
          <w:lang w:val="en-IN"/>
        </w:rPr>
        <w:t xml:space="preserve">Decision Tree </w:t>
      </w:r>
      <w:r w:rsidR="003E77CA" w:rsidRPr="00C01A50">
        <w:rPr>
          <w:b/>
          <w:bCs/>
          <w:lang w:val="en-IN"/>
        </w:rPr>
        <w:t>Classifier</w:t>
      </w:r>
      <w:r w:rsidR="003E77CA" w:rsidRPr="00ED090A">
        <w:rPr>
          <w:b/>
          <w:bCs/>
        </w:rPr>
        <w:t xml:space="preserve"> (),</w:t>
      </w:r>
      <w:r w:rsidR="003E77CA" w:rsidRPr="00C01A50">
        <w:rPr>
          <w:b/>
          <w:bCs/>
          <w:lang w:val="en-IN"/>
        </w:rPr>
        <w:t xml:space="preserve"> Support</w:t>
      </w:r>
      <w:r w:rsidR="00C01A50" w:rsidRPr="00C01A50">
        <w:rPr>
          <w:b/>
          <w:bCs/>
          <w:lang w:val="en-IN"/>
        </w:rPr>
        <w:t xml:space="preserve"> Vector </w:t>
      </w:r>
      <w:r w:rsidR="003E77CA" w:rsidRPr="00C01A50">
        <w:rPr>
          <w:b/>
          <w:bCs/>
          <w:lang w:val="en-IN"/>
        </w:rPr>
        <w:t>Classifier</w:t>
      </w:r>
      <w:r w:rsidR="003E77CA" w:rsidRPr="00ED090A">
        <w:rPr>
          <w:b/>
          <w:bCs/>
        </w:rPr>
        <w:t xml:space="preserve"> (</w:t>
      </w:r>
      <w:r w:rsidRPr="00ED090A">
        <w:rPr>
          <w:b/>
          <w:bCs/>
        </w:rPr>
        <w:t xml:space="preserve">), </w:t>
      </w:r>
      <w:r w:rsidR="00C01A50" w:rsidRPr="00C01A50">
        <w:rPr>
          <w:b/>
          <w:bCs/>
          <w:lang w:val="en-IN"/>
        </w:rPr>
        <w:t>K-</w:t>
      </w:r>
      <w:proofErr w:type="spellStart"/>
      <w:r w:rsidR="003E77CA" w:rsidRPr="00C01A50">
        <w:rPr>
          <w:b/>
          <w:bCs/>
          <w:lang w:val="en-IN"/>
        </w:rPr>
        <w:t>Neighbors</w:t>
      </w:r>
      <w:proofErr w:type="spellEnd"/>
      <w:r w:rsidR="00C01A50" w:rsidRPr="00C01A50">
        <w:rPr>
          <w:b/>
          <w:bCs/>
          <w:lang w:val="en-IN"/>
        </w:rPr>
        <w:t xml:space="preserve"> </w:t>
      </w:r>
      <w:r w:rsidR="003E77CA" w:rsidRPr="00C01A50">
        <w:rPr>
          <w:b/>
          <w:bCs/>
          <w:lang w:val="en-IN"/>
        </w:rPr>
        <w:t>Classifier</w:t>
      </w:r>
      <w:r w:rsidR="003E77CA" w:rsidRPr="00ED090A">
        <w:rPr>
          <w:b/>
          <w:bCs/>
        </w:rPr>
        <w:t xml:space="preserve"> (</w:t>
      </w:r>
      <w:r w:rsidRPr="00ED090A">
        <w:rPr>
          <w:b/>
          <w:bCs/>
        </w:rPr>
        <w:t xml:space="preserve">), </w:t>
      </w:r>
      <w:r w:rsidR="00C01A50" w:rsidRPr="00C01A50">
        <w:rPr>
          <w:b/>
          <w:bCs/>
          <w:lang w:val="en-IN"/>
        </w:rPr>
        <w:t xml:space="preserve">Random Forest </w:t>
      </w:r>
      <w:r w:rsidR="00750ED3" w:rsidRPr="00C01A50">
        <w:rPr>
          <w:b/>
          <w:bCs/>
          <w:lang w:val="en-IN"/>
        </w:rPr>
        <w:t>Classifier</w:t>
      </w:r>
      <w:r w:rsidR="00750ED3" w:rsidRPr="00ED090A">
        <w:rPr>
          <w:b/>
          <w:bCs/>
        </w:rPr>
        <w:t xml:space="preserve"> (),</w:t>
      </w:r>
      <w:r w:rsidR="00750ED3" w:rsidRPr="00C01A50">
        <w:rPr>
          <w:b/>
          <w:bCs/>
          <w:lang w:val="en-IN"/>
        </w:rPr>
        <w:t xml:space="preserve"> Gaussian</w:t>
      </w:r>
      <w:r w:rsidR="00750ED3" w:rsidRPr="00ED090A">
        <w:rPr>
          <w:b/>
          <w:bCs/>
        </w:rPr>
        <w:t xml:space="preserve"> (),</w:t>
      </w:r>
      <w:r w:rsidR="00750ED3" w:rsidRPr="00C01A50">
        <w:rPr>
          <w:b/>
          <w:bCs/>
          <w:lang w:val="en-IN"/>
        </w:rPr>
        <w:t xml:space="preserve"> Extra</w:t>
      </w:r>
      <w:r w:rsidR="003E77CA" w:rsidRPr="00C01A50">
        <w:rPr>
          <w:b/>
          <w:bCs/>
          <w:lang w:val="en-IN"/>
        </w:rPr>
        <w:t xml:space="preserve"> Trees</w:t>
      </w:r>
      <w:r w:rsidR="00C01A50" w:rsidRPr="00C01A50">
        <w:rPr>
          <w:b/>
          <w:bCs/>
          <w:lang w:val="en-IN"/>
        </w:rPr>
        <w:t xml:space="preserve"> Classifier</w:t>
      </w:r>
    </w:p>
    <w:p w14:paraId="48D947AD" w14:textId="434E0ED6" w:rsidR="00C01A50" w:rsidRPr="00C01A50" w:rsidRDefault="00C01A50" w:rsidP="00C01A50">
      <w:pPr>
        <w:pStyle w:val="ListParagraph"/>
        <w:rPr>
          <w:b/>
          <w:bCs/>
          <w:lang w:val="en-IN"/>
        </w:rPr>
      </w:pPr>
      <w:r w:rsidRPr="00ED090A">
        <w:rPr>
          <w:b/>
          <w:bCs/>
        </w:rPr>
        <w:t xml:space="preserve"> </w:t>
      </w:r>
      <w:r w:rsidR="00ED090A" w:rsidRPr="00ED090A">
        <w:rPr>
          <w:b/>
          <w:bCs/>
        </w:rPr>
        <w:t>()]</w:t>
      </w:r>
      <w:r w:rsidR="00ED090A" w:rsidRPr="00ED090A">
        <w:t xml:space="preserve"> amongst which metrics are calculated </w:t>
      </w:r>
    </w:p>
    <w:p w14:paraId="4FD21BC4" w14:textId="13802D72" w:rsidR="00ED090A" w:rsidRPr="00ED090A" w:rsidRDefault="00ED090A" w:rsidP="00C01A50">
      <w:pPr>
        <w:pStyle w:val="ListParagraph"/>
      </w:pPr>
      <w:r w:rsidRPr="00ED090A">
        <w:rPr>
          <w:b/>
          <w:bCs/>
          <w:lang w:val="en-IN"/>
        </w:rPr>
        <w:t xml:space="preserve">Best Random </w:t>
      </w:r>
      <w:r w:rsidR="003E77CA" w:rsidRPr="00ED090A">
        <w:rPr>
          <w:b/>
          <w:bCs/>
          <w:lang w:val="en-IN"/>
        </w:rPr>
        <w:t>State, Accuracy</w:t>
      </w:r>
      <w:r w:rsidR="003E77CA" w:rsidRPr="00C01A50">
        <w:rPr>
          <w:b/>
          <w:bCs/>
          <w:lang w:val="en-IN"/>
        </w:rPr>
        <w:t>,</w:t>
      </w:r>
      <w:r w:rsidR="003E77CA" w:rsidRPr="00ED090A">
        <w:rPr>
          <w:b/>
          <w:bCs/>
          <w:lang w:val="en-IN"/>
        </w:rPr>
        <w:t xml:space="preserve"> Precision, Recall, F</w:t>
      </w:r>
      <w:r w:rsidRPr="00ED090A">
        <w:rPr>
          <w:b/>
          <w:bCs/>
          <w:lang w:val="en-IN"/>
        </w:rPr>
        <w:t>1</w:t>
      </w:r>
      <w:r w:rsidR="003E77CA" w:rsidRPr="00ED090A">
        <w:rPr>
          <w:b/>
          <w:bCs/>
          <w:lang w:val="en-IN"/>
        </w:rPr>
        <w:t>Score, Support, Confusion</w:t>
      </w:r>
      <w:r w:rsidRPr="00ED090A">
        <w:rPr>
          <w:b/>
          <w:bCs/>
          <w:lang w:val="en-IN"/>
        </w:rPr>
        <w:t xml:space="preserve"> Matrix</w:t>
      </w:r>
      <w:r w:rsidRPr="00ED090A">
        <w:t>].</w:t>
      </w:r>
    </w:p>
    <w:p w14:paraId="2E2D693D" w14:textId="3C5A122E" w:rsidR="00C01A50" w:rsidRPr="00C01A50" w:rsidRDefault="00C01A50" w:rsidP="00C01A50">
      <w:pPr>
        <w:pStyle w:val="ListParagraph"/>
        <w:numPr>
          <w:ilvl w:val="0"/>
          <w:numId w:val="19"/>
        </w:numPr>
        <w:rPr>
          <w:b/>
          <w:bCs/>
          <w:lang w:val="en-IN"/>
        </w:rPr>
      </w:pPr>
      <w:r w:rsidRPr="00C01A50">
        <w:t xml:space="preserve">Amongst the above Regressor models </w:t>
      </w:r>
      <w:r w:rsidR="003E77CA" w:rsidRPr="00C01A50">
        <w:rPr>
          <w:b/>
          <w:bCs/>
          <w:lang w:val="en-IN"/>
        </w:rPr>
        <w:t>Extra Trees</w:t>
      </w:r>
      <w:r w:rsidRPr="00C01A50">
        <w:rPr>
          <w:b/>
          <w:bCs/>
          <w:lang w:val="en-IN"/>
        </w:rPr>
        <w:t xml:space="preserve"> Classifier</w:t>
      </w:r>
    </w:p>
    <w:p w14:paraId="1C8870A2" w14:textId="77777777" w:rsidR="0020005D" w:rsidRDefault="00C01A50" w:rsidP="0020005D">
      <w:pPr>
        <w:pStyle w:val="ListParagraph"/>
      </w:pPr>
      <w:r w:rsidRPr="00C01A50">
        <w:rPr>
          <w:b/>
          <w:bCs/>
        </w:rPr>
        <w:t xml:space="preserve">and </w:t>
      </w:r>
      <w:r w:rsidRPr="00C01A50">
        <w:rPr>
          <w:b/>
          <w:bCs/>
          <w:lang w:val="en-IN"/>
        </w:rPr>
        <w:t>Random Forest Classifier</w:t>
      </w:r>
      <w:r w:rsidRPr="00C01A50">
        <w:rPr>
          <w:b/>
          <w:bCs/>
        </w:rPr>
        <w:t xml:space="preserve"> are the two best performing Regressors on the basis of their Best R2 Score and MAE</w:t>
      </w:r>
      <w:r w:rsidRPr="00C01A50">
        <w:t>. Which are then used in Hyperparameter tuning</w:t>
      </w:r>
      <w:r w:rsidR="0020005D">
        <w:t>.</w:t>
      </w:r>
    </w:p>
    <w:p w14:paraId="107ED30C" w14:textId="5A87D1BC" w:rsidR="00076925" w:rsidRDefault="00076925" w:rsidP="00076925">
      <w:pPr>
        <w:pStyle w:val="ListParagraph"/>
        <w:numPr>
          <w:ilvl w:val="0"/>
          <w:numId w:val="19"/>
        </w:numPr>
      </w:pPr>
      <w:r w:rsidRPr="00076925">
        <w:t xml:space="preserve">A </w:t>
      </w:r>
      <w:proofErr w:type="spellStart"/>
      <w:r w:rsidRPr="00076925">
        <w:t>RandomizedSearchCV</w:t>
      </w:r>
      <w:proofErr w:type="spellEnd"/>
      <w:r w:rsidRPr="00076925">
        <w:t xml:space="preserve"> object is then created to search for the best hyperparameters for the model. </w:t>
      </w:r>
      <w:proofErr w:type="spellStart"/>
      <w:r w:rsidRPr="00076925">
        <w:t>RandomizedSearchCV</w:t>
      </w:r>
      <w:proofErr w:type="spellEnd"/>
      <w:r w:rsidRPr="00076925">
        <w:t xml:space="preserve"> searches across the hyperparameter grid defined in </w:t>
      </w:r>
      <w:proofErr w:type="spellStart"/>
      <w:r w:rsidRPr="00076925">
        <w:t>param_grid</w:t>
      </w:r>
      <w:proofErr w:type="spellEnd"/>
      <w:r w:rsidRPr="00076925">
        <w:t xml:space="preserve"> to find the best combination of parameters that optimize a specified scoring metric, which in this case is accuracy.</w:t>
      </w:r>
    </w:p>
    <w:p w14:paraId="30D32389" w14:textId="73A93D88" w:rsidR="0020005D" w:rsidRDefault="0020005D" w:rsidP="0020005D">
      <w:pPr>
        <w:pStyle w:val="ListParagraph"/>
        <w:numPr>
          <w:ilvl w:val="0"/>
          <w:numId w:val="19"/>
        </w:numPr>
      </w:pPr>
      <w:r w:rsidRPr="0020005D">
        <w:t xml:space="preserve">Predictions are made on the test data using the best classifier, and the accuracy of the model is calculated using the </w:t>
      </w:r>
      <w:r w:rsidRPr="0020005D">
        <w:t>accuracy score</w:t>
      </w:r>
      <w:r w:rsidRPr="0020005D">
        <w:t xml:space="preserve"> function by comparing the predicted labels with the actual labels in the test set.</w:t>
      </w:r>
    </w:p>
    <w:p w14:paraId="4A1E67E1" w14:textId="06DE62FE" w:rsidR="00C01A50" w:rsidRPr="00C01A50" w:rsidRDefault="0020005D" w:rsidP="0020005D">
      <w:pPr>
        <w:pStyle w:val="ListParagraph"/>
        <w:numPr>
          <w:ilvl w:val="0"/>
          <w:numId w:val="19"/>
        </w:numPr>
      </w:pPr>
      <w:r>
        <w:t>L</w:t>
      </w:r>
      <w:r w:rsidR="003E77CA" w:rsidRPr="00C01A50">
        <w:t>ater</w:t>
      </w:r>
      <w:r w:rsidR="00C01A50" w:rsidRPr="00C01A50">
        <w:t xml:space="preserve"> it was found that yet </w:t>
      </w:r>
      <w:r w:rsidR="003E77CA" w:rsidRPr="00C01A50">
        <w:rPr>
          <w:b/>
          <w:bCs/>
          <w:lang w:val="en-IN"/>
        </w:rPr>
        <w:t>Extra Trees</w:t>
      </w:r>
      <w:r w:rsidR="00C01A50" w:rsidRPr="00C01A50">
        <w:rPr>
          <w:b/>
          <w:bCs/>
          <w:lang w:val="en-IN"/>
        </w:rPr>
        <w:t xml:space="preserve"> Classifier</w:t>
      </w:r>
      <w:r w:rsidR="00C01A50" w:rsidRPr="00C01A50">
        <w:rPr>
          <w:b/>
          <w:bCs/>
        </w:rPr>
        <w:t xml:space="preserve"> was still the best performing </w:t>
      </w:r>
      <w:r w:rsidR="003E77CA" w:rsidRPr="00C01A50">
        <w:rPr>
          <w:b/>
          <w:bCs/>
        </w:rPr>
        <w:t>amongst</w:t>
      </w:r>
      <w:r w:rsidR="00C01A50" w:rsidRPr="00C01A50">
        <w:rPr>
          <w:b/>
          <w:bCs/>
        </w:rPr>
        <w:t xml:space="preserve"> the top two with the Best </w:t>
      </w:r>
      <w:r w:rsidR="00C01A50">
        <w:rPr>
          <w:b/>
          <w:bCs/>
        </w:rPr>
        <w:t>Accuracy</w:t>
      </w:r>
      <w:r w:rsidR="00C01A50" w:rsidRPr="00C01A50">
        <w:rPr>
          <w:b/>
          <w:bCs/>
        </w:rPr>
        <w:t xml:space="preserve"> score of above </w:t>
      </w:r>
      <w:r w:rsidR="00C01A50">
        <w:rPr>
          <w:b/>
          <w:bCs/>
        </w:rPr>
        <w:t>95</w:t>
      </w:r>
      <w:r w:rsidR="00C01A50" w:rsidRPr="00C01A50">
        <w:rPr>
          <w:b/>
          <w:bCs/>
        </w:rPr>
        <w:t>% after hyperparameter tuning at a random state of 3</w:t>
      </w:r>
      <w:r w:rsidR="00C01A50">
        <w:rPr>
          <w:b/>
          <w:bCs/>
        </w:rPr>
        <w:t>0</w:t>
      </w:r>
      <w:r w:rsidR="00C01A50" w:rsidRPr="00C01A50">
        <w:t>.</w:t>
      </w:r>
    </w:p>
    <w:p w14:paraId="2D769400" w14:textId="62D44059" w:rsidR="002852BF" w:rsidRPr="002852BF" w:rsidRDefault="002852BF" w:rsidP="002852BF">
      <w:pPr>
        <w:pStyle w:val="ListParagraph"/>
        <w:numPr>
          <w:ilvl w:val="0"/>
          <w:numId w:val="19"/>
        </w:numPr>
        <w:rPr>
          <w:lang w:val="en-IN"/>
        </w:rPr>
      </w:pPr>
      <w:bookmarkStart w:id="5" w:name="_Hlk160636267"/>
      <w:r>
        <w:t xml:space="preserve">THE FINAL MODEL FOR PREDICTING CAPACITY OF THE POWER PLANT WAS SAVED AS </w:t>
      </w:r>
      <w:proofErr w:type="spellStart"/>
      <w:r w:rsidRPr="002852BF">
        <w:rPr>
          <w:lang w:val="en-IN"/>
        </w:rPr>
        <w:t>globalPlant_capacity_model.pkl</w:t>
      </w:r>
      <w:proofErr w:type="spellEnd"/>
    </w:p>
    <w:p w14:paraId="53378D66" w14:textId="25BFF82F" w:rsidR="002852BF" w:rsidRPr="002852BF" w:rsidRDefault="002852BF" w:rsidP="007D14FD">
      <w:pPr>
        <w:pStyle w:val="ListParagraph"/>
        <w:numPr>
          <w:ilvl w:val="0"/>
          <w:numId w:val="19"/>
        </w:numPr>
        <w:rPr>
          <w:lang w:val="en-IN"/>
        </w:rPr>
      </w:pPr>
      <w:r w:rsidRPr="002852BF">
        <w:t xml:space="preserve">THE FINAL MODEL FOR PREDICTING </w:t>
      </w:r>
      <w:r>
        <w:t>PRIMARY FUEL</w:t>
      </w:r>
      <w:r w:rsidRPr="002852BF">
        <w:t xml:space="preserve"> OF THE POWER PLANT WAS SAVED AS </w:t>
      </w:r>
      <w:proofErr w:type="spellStart"/>
      <w:r w:rsidRPr="00B90F9D">
        <w:rPr>
          <w:lang w:val="en-IN"/>
        </w:rPr>
        <w:t>globalPlant_fuel_model.pkl</w:t>
      </w:r>
      <w:proofErr w:type="spellEnd"/>
    </w:p>
    <w:bookmarkEnd w:id="5"/>
    <w:p w14:paraId="2BEF2E8C" w14:textId="1518A09F" w:rsidR="00D86B64" w:rsidRDefault="00D86B64">
      <w:pPr>
        <w:pStyle w:val="Heading1"/>
      </w:pPr>
      <w:r w:rsidRPr="00D86B64">
        <w:t>Concluding Remarks</w:t>
      </w:r>
    </w:p>
    <w:p w14:paraId="6C4F62B9" w14:textId="75FEB941" w:rsidR="00C01A50" w:rsidRDefault="00C01A50" w:rsidP="00C01A50">
      <w:r>
        <w:t>The two of the ta</w:t>
      </w:r>
      <w:r w:rsidR="003E77CA">
        <w:t>r</w:t>
      </w:r>
      <w:r>
        <w:t>get variables can now be predicted using the best performing models:</w:t>
      </w:r>
    </w:p>
    <w:p w14:paraId="5A0826DB" w14:textId="7467F311" w:rsidR="00C01A50" w:rsidRDefault="00C01A50" w:rsidP="00C01A50">
      <w:pPr>
        <w:pStyle w:val="ListParagraph"/>
        <w:numPr>
          <w:ilvl w:val="0"/>
          <w:numId w:val="20"/>
        </w:numPr>
      </w:pPr>
      <w:r>
        <w:t>XGB regressor for predicting Capacity mw using the Best random state 63.</w:t>
      </w:r>
    </w:p>
    <w:p w14:paraId="2E8B4DA0" w14:textId="4909A3BB" w:rsidR="00C01A50" w:rsidRDefault="00C01A50" w:rsidP="00C01A50">
      <w:pPr>
        <w:pStyle w:val="ListParagraph"/>
        <w:numPr>
          <w:ilvl w:val="0"/>
          <w:numId w:val="20"/>
        </w:numPr>
      </w:pPr>
      <w:r>
        <w:t>Extra Trees Classifier for predicting Primary _Fuel using the Best random state 30.</w:t>
      </w:r>
    </w:p>
    <w:p w14:paraId="3FF44AD0" w14:textId="19E6D7BF" w:rsidR="003E77CA" w:rsidRDefault="003E77CA" w:rsidP="003E77CA">
      <w:r>
        <w:t xml:space="preserve">I would greatly like to thank </w:t>
      </w:r>
      <w:r w:rsidRPr="003E77CA">
        <w:rPr>
          <w:b/>
          <w:bCs/>
        </w:rPr>
        <w:t>FLIP ROBO</w:t>
      </w:r>
      <w:r>
        <w:t xml:space="preserve"> and my </w:t>
      </w:r>
      <w:r w:rsidRPr="003E77CA">
        <w:rPr>
          <w:b/>
          <w:bCs/>
        </w:rPr>
        <w:t xml:space="preserve">SME </w:t>
      </w:r>
      <w:proofErr w:type="spellStart"/>
      <w:r w:rsidRPr="003E77CA">
        <w:rPr>
          <w:b/>
          <w:bCs/>
        </w:rPr>
        <w:t>Shwetank</w:t>
      </w:r>
      <w:proofErr w:type="spellEnd"/>
      <w:r w:rsidRPr="003E77CA">
        <w:rPr>
          <w:b/>
          <w:bCs/>
        </w:rPr>
        <w:t xml:space="preserve"> Mishra</w:t>
      </w:r>
      <w:r>
        <w:t xml:space="preserve"> for giving me such an amazing opportunity to do such real time projects based on varied fields of work which required different analysis and techniques in each case.</w:t>
      </w:r>
    </w:p>
    <w:p w14:paraId="1A71EC3F" w14:textId="72E78725" w:rsidR="003E77CA" w:rsidRDefault="003E77CA" w:rsidP="003E77CA">
      <w:r>
        <w:t>Thanking,</w:t>
      </w:r>
    </w:p>
    <w:p w14:paraId="4653D499" w14:textId="5B320D2D" w:rsidR="003E77CA" w:rsidRDefault="003E77CA" w:rsidP="003E77CA">
      <w:r>
        <w:t>Sayan Mondal</w:t>
      </w:r>
    </w:p>
    <w:p w14:paraId="0F3D5D9C" w14:textId="6BDFCAA8" w:rsidR="003E77CA" w:rsidRDefault="003E77CA" w:rsidP="003E77CA">
      <w:r>
        <w:t>DS 2309</w:t>
      </w:r>
    </w:p>
    <w:p w14:paraId="217A2F80" w14:textId="77777777" w:rsidR="003E77CA" w:rsidRPr="00C01A50" w:rsidRDefault="003E77CA" w:rsidP="003E77CA"/>
    <w:p w14:paraId="5D855590" w14:textId="77777777" w:rsidR="00D86B64" w:rsidRPr="00D86B64" w:rsidRDefault="00D86B64" w:rsidP="00D86B64"/>
    <w:sectPr w:rsidR="00D86B64" w:rsidRPr="00D86B64">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EB744" w14:textId="77777777" w:rsidR="004D3EF1" w:rsidRDefault="004D3EF1" w:rsidP="00C6554A">
      <w:pPr>
        <w:spacing w:before="0" w:after="0" w:line="240" w:lineRule="auto"/>
      </w:pPr>
      <w:r>
        <w:separator/>
      </w:r>
    </w:p>
  </w:endnote>
  <w:endnote w:type="continuationSeparator" w:id="0">
    <w:p w14:paraId="1C9145CD" w14:textId="77777777" w:rsidR="004D3EF1" w:rsidRDefault="004D3EF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C821" w14:textId="77777777" w:rsidR="00E61726"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FA3DB" w14:textId="77777777" w:rsidR="004D3EF1" w:rsidRDefault="004D3EF1" w:rsidP="00C6554A">
      <w:pPr>
        <w:spacing w:before="0" w:after="0" w:line="240" w:lineRule="auto"/>
      </w:pPr>
      <w:r>
        <w:separator/>
      </w:r>
    </w:p>
  </w:footnote>
  <w:footnote w:type="continuationSeparator" w:id="0">
    <w:p w14:paraId="0D89CC1F" w14:textId="77777777" w:rsidR="004D3EF1" w:rsidRDefault="004D3EF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4C28C1"/>
    <w:multiLevelType w:val="hybridMultilevel"/>
    <w:tmpl w:val="DCF40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A1503E"/>
    <w:multiLevelType w:val="hybridMultilevel"/>
    <w:tmpl w:val="57C24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9C30C3"/>
    <w:multiLevelType w:val="hybridMultilevel"/>
    <w:tmpl w:val="E8664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8468BF"/>
    <w:multiLevelType w:val="hybridMultilevel"/>
    <w:tmpl w:val="B2C81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7C7787"/>
    <w:multiLevelType w:val="hybridMultilevel"/>
    <w:tmpl w:val="ADECB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2892470">
    <w:abstractNumId w:val="9"/>
  </w:num>
  <w:num w:numId="2" w16cid:durableId="244386312">
    <w:abstractNumId w:val="8"/>
  </w:num>
  <w:num w:numId="3" w16cid:durableId="1521622853">
    <w:abstractNumId w:val="8"/>
  </w:num>
  <w:num w:numId="4" w16cid:durableId="532961486">
    <w:abstractNumId w:val="9"/>
  </w:num>
  <w:num w:numId="5" w16cid:durableId="729579440">
    <w:abstractNumId w:val="16"/>
  </w:num>
  <w:num w:numId="6" w16cid:durableId="412092923">
    <w:abstractNumId w:val="10"/>
  </w:num>
  <w:num w:numId="7" w16cid:durableId="1661419324">
    <w:abstractNumId w:val="11"/>
  </w:num>
  <w:num w:numId="8" w16cid:durableId="336082865">
    <w:abstractNumId w:val="7"/>
  </w:num>
  <w:num w:numId="9" w16cid:durableId="1208908225">
    <w:abstractNumId w:val="6"/>
  </w:num>
  <w:num w:numId="10" w16cid:durableId="1852059443">
    <w:abstractNumId w:val="5"/>
  </w:num>
  <w:num w:numId="11" w16cid:durableId="1447694771">
    <w:abstractNumId w:val="4"/>
  </w:num>
  <w:num w:numId="12" w16cid:durableId="2073001588">
    <w:abstractNumId w:val="3"/>
  </w:num>
  <w:num w:numId="13" w16cid:durableId="1808236321">
    <w:abstractNumId w:val="2"/>
  </w:num>
  <w:num w:numId="14" w16cid:durableId="391199760">
    <w:abstractNumId w:val="1"/>
  </w:num>
  <w:num w:numId="15" w16cid:durableId="1424568874">
    <w:abstractNumId w:val="0"/>
  </w:num>
  <w:num w:numId="16" w16cid:durableId="1183468920">
    <w:abstractNumId w:val="15"/>
  </w:num>
  <w:num w:numId="17" w16cid:durableId="2084797343">
    <w:abstractNumId w:val="17"/>
  </w:num>
  <w:num w:numId="18" w16cid:durableId="1814105946">
    <w:abstractNumId w:val="12"/>
  </w:num>
  <w:num w:numId="19" w16cid:durableId="1097366347">
    <w:abstractNumId w:val="14"/>
  </w:num>
  <w:num w:numId="20" w16cid:durableId="15317953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64"/>
    <w:rsid w:val="00033F37"/>
    <w:rsid w:val="00076925"/>
    <w:rsid w:val="0020005D"/>
    <w:rsid w:val="002554CD"/>
    <w:rsid w:val="002852BF"/>
    <w:rsid w:val="00293B83"/>
    <w:rsid w:val="002B4294"/>
    <w:rsid w:val="00333D0D"/>
    <w:rsid w:val="00393E2F"/>
    <w:rsid w:val="003E77CA"/>
    <w:rsid w:val="004C049F"/>
    <w:rsid w:val="004D3EF1"/>
    <w:rsid w:val="005000E2"/>
    <w:rsid w:val="00540758"/>
    <w:rsid w:val="006A3CE7"/>
    <w:rsid w:val="006D7020"/>
    <w:rsid w:val="00750ED3"/>
    <w:rsid w:val="00845356"/>
    <w:rsid w:val="00A60BFD"/>
    <w:rsid w:val="00B63C8C"/>
    <w:rsid w:val="00B90F9D"/>
    <w:rsid w:val="00BC0D05"/>
    <w:rsid w:val="00C01A50"/>
    <w:rsid w:val="00C31DFD"/>
    <w:rsid w:val="00C6554A"/>
    <w:rsid w:val="00CA5FB5"/>
    <w:rsid w:val="00D86B64"/>
    <w:rsid w:val="00E61726"/>
    <w:rsid w:val="00ED090A"/>
    <w:rsid w:val="00ED7C44"/>
    <w:rsid w:val="00F04644"/>
    <w:rsid w:val="00F16470"/>
    <w:rsid w:val="00F41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90715"/>
  <w15:chartTrackingRefBased/>
  <w15:docId w15:val="{D636D7B9-90E9-4AB7-8189-09EC23F9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A5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973">
      <w:bodyDiv w:val="1"/>
      <w:marLeft w:val="0"/>
      <w:marRight w:val="0"/>
      <w:marTop w:val="0"/>
      <w:marBottom w:val="0"/>
      <w:divBdr>
        <w:top w:val="none" w:sz="0" w:space="0" w:color="auto"/>
        <w:left w:val="none" w:sz="0" w:space="0" w:color="auto"/>
        <w:bottom w:val="none" w:sz="0" w:space="0" w:color="auto"/>
        <w:right w:val="none" w:sz="0" w:space="0" w:color="auto"/>
      </w:divBdr>
    </w:div>
    <w:div w:id="60442772">
      <w:bodyDiv w:val="1"/>
      <w:marLeft w:val="0"/>
      <w:marRight w:val="0"/>
      <w:marTop w:val="0"/>
      <w:marBottom w:val="0"/>
      <w:divBdr>
        <w:top w:val="none" w:sz="0" w:space="0" w:color="auto"/>
        <w:left w:val="none" w:sz="0" w:space="0" w:color="auto"/>
        <w:bottom w:val="none" w:sz="0" w:space="0" w:color="auto"/>
        <w:right w:val="none" w:sz="0" w:space="0" w:color="auto"/>
      </w:divBdr>
    </w:div>
    <w:div w:id="138115376">
      <w:bodyDiv w:val="1"/>
      <w:marLeft w:val="0"/>
      <w:marRight w:val="0"/>
      <w:marTop w:val="0"/>
      <w:marBottom w:val="0"/>
      <w:divBdr>
        <w:top w:val="none" w:sz="0" w:space="0" w:color="auto"/>
        <w:left w:val="none" w:sz="0" w:space="0" w:color="auto"/>
        <w:bottom w:val="none" w:sz="0" w:space="0" w:color="auto"/>
        <w:right w:val="none" w:sz="0" w:space="0" w:color="auto"/>
      </w:divBdr>
    </w:div>
    <w:div w:id="317461422">
      <w:bodyDiv w:val="1"/>
      <w:marLeft w:val="0"/>
      <w:marRight w:val="0"/>
      <w:marTop w:val="0"/>
      <w:marBottom w:val="0"/>
      <w:divBdr>
        <w:top w:val="none" w:sz="0" w:space="0" w:color="auto"/>
        <w:left w:val="none" w:sz="0" w:space="0" w:color="auto"/>
        <w:bottom w:val="none" w:sz="0" w:space="0" w:color="auto"/>
        <w:right w:val="none" w:sz="0" w:space="0" w:color="auto"/>
      </w:divBdr>
    </w:div>
    <w:div w:id="329216185">
      <w:bodyDiv w:val="1"/>
      <w:marLeft w:val="0"/>
      <w:marRight w:val="0"/>
      <w:marTop w:val="0"/>
      <w:marBottom w:val="0"/>
      <w:divBdr>
        <w:top w:val="none" w:sz="0" w:space="0" w:color="auto"/>
        <w:left w:val="none" w:sz="0" w:space="0" w:color="auto"/>
        <w:bottom w:val="none" w:sz="0" w:space="0" w:color="auto"/>
        <w:right w:val="none" w:sz="0" w:space="0" w:color="auto"/>
      </w:divBdr>
    </w:div>
    <w:div w:id="432945059">
      <w:bodyDiv w:val="1"/>
      <w:marLeft w:val="0"/>
      <w:marRight w:val="0"/>
      <w:marTop w:val="0"/>
      <w:marBottom w:val="0"/>
      <w:divBdr>
        <w:top w:val="none" w:sz="0" w:space="0" w:color="auto"/>
        <w:left w:val="none" w:sz="0" w:space="0" w:color="auto"/>
        <w:bottom w:val="none" w:sz="0" w:space="0" w:color="auto"/>
        <w:right w:val="none" w:sz="0" w:space="0" w:color="auto"/>
      </w:divBdr>
    </w:div>
    <w:div w:id="491217178">
      <w:bodyDiv w:val="1"/>
      <w:marLeft w:val="0"/>
      <w:marRight w:val="0"/>
      <w:marTop w:val="0"/>
      <w:marBottom w:val="0"/>
      <w:divBdr>
        <w:top w:val="none" w:sz="0" w:space="0" w:color="auto"/>
        <w:left w:val="none" w:sz="0" w:space="0" w:color="auto"/>
        <w:bottom w:val="none" w:sz="0" w:space="0" w:color="auto"/>
        <w:right w:val="none" w:sz="0" w:space="0" w:color="auto"/>
      </w:divBdr>
    </w:div>
    <w:div w:id="519395392">
      <w:bodyDiv w:val="1"/>
      <w:marLeft w:val="0"/>
      <w:marRight w:val="0"/>
      <w:marTop w:val="0"/>
      <w:marBottom w:val="0"/>
      <w:divBdr>
        <w:top w:val="none" w:sz="0" w:space="0" w:color="auto"/>
        <w:left w:val="none" w:sz="0" w:space="0" w:color="auto"/>
        <w:bottom w:val="none" w:sz="0" w:space="0" w:color="auto"/>
        <w:right w:val="none" w:sz="0" w:space="0" w:color="auto"/>
      </w:divBdr>
    </w:div>
    <w:div w:id="573515694">
      <w:bodyDiv w:val="1"/>
      <w:marLeft w:val="0"/>
      <w:marRight w:val="0"/>
      <w:marTop w:val="0"/>
      <w:marBottom w:val="0"/>
      <w:divBdr>
        <w:top w:val="none" w:sz="0" w:space="0" w:color="auto"/>
        <w:left w:val="none" w:sz="0" w:space="0" w:color="auto"/>
        <w:bottom w:val="none" w:sz="0" w:space="0" w:color="auto"/>
        <w:right w:val="none" w:sz="0" w:space="0" w:color="auto"/>
      </w:divBdr>
    </w:div>
    <w:div w:id="840662572">
      <w:bodyDiv w:val="1"/>
      <w:marLeft w:val="0"/>
      <w:marRight w:val="0"/>
      <w:marTop w:val="0"/>
      <w:marBottom w:val="0"/>
      <w:divBdr>
        <w:top w:val="none" w:sz="0" w:space="0" w:color="auto"/>
        <w:left w:val="none" w:sz="0" w:space="0" w:color="auto"/>
        <w:bottom w:val="none" w:sz="0" w:space="0" w:color="auto"/>
        <w:right w:val="none" w:sz="0" w:space="0" w:color="auto"/>
      </w:divBdr>
    </w:div>
    <w:div w:id="1033463682">
      <w:bodyDiv w:val="1"/>
      <w:marLeft w:val="0"/>
      <w:marRight w:val="0"/>
      <w:marTop w:val="0"/>
      <w:marBottom w:val="0"/>
      <w:divBdr>
        <w:top w:val="none" w:sz="0" w:space="0" w:color="auto"/>
        <w:left w:val="none" w:sz="0" w:space="0" w:color="auto"/>
        <w:bottom w:val="none" w:sz="0" w:space="0" w:color="auto"/>
        <w:right w:val="none" w:sz="0" w:space="0" w:color="auto"/>
      </w:divBdr>
    </w:div>
    <w:div w:id="1139566510">
      <w:bodyDiv w:val="1"/>
      <w:marLeft w:val="0"/>
      <w:marRight w:val="0"/>
      <w:marTop w:val="0"/>
      <w:marBottom w:val="0"/>
      <w:divBdr>
        <w:top w:val="none" w:sz="0" w:space="0" w:color="auto"/>
        <w:left w:val="none" w:sz="0" w:space="0" w:color="auto"/>
        <w:bottom w:val="none" w:sz="0" w:space="0" w:color="auto"/>
        <w:right w:val="none" w:sz="0" w:space="0" w:color="auto"/>
      </w:divBdr>
    </w:div>
    <w:div w:id="1157380561">
      <w:bodyDiv w:val="1"/>
      <w:marLeft w:val="0"/>
      <w:marRight w:val="0"/>
      <w:marTop w:val="0"/>
      <w:marBottom w:val="0"/>
      <w:divBdr>
        <w:top w:val="none" w:sz="0" w:space="0" w:color="auto"/>
        <w:left w:val="none" w:sz="0" w:space="0" w:color="auto"/>
        <w:bottom w:val="none" w:sz="0" w:space="0" w:color="auto"/>
        <w:right w:val="none" w:sz="0" w:space="0" w:color="auto"/>
      </w:divBdr>
    </w:div>
    <w:div w:id="1251936362">
      <w:bodyDiv w:val="1"/>
      <w:marLeft w:val="0"/>
      <w:marRight w:val="0"/>
      <w:marTop w:val="0"/>
      <w:marBottom w:val="0"/>
      <w:divBdr>
        <w:top w:val="none" w:sz="0" w:space="0" w:color="auto"/>
        <w:left w:val="none" w:sz="0" w:space="0" w:color="auto"/>
        <w:bottom w:val="none" w:sz="0" w:space="0" w:color="auto"/>
        <w:right w:val="none" w:sz="0" w:space="0" w:color="auto"/>
      </w:divBdr>
    </w:div>
    <w:div w:id="1295217461">
      <w:bodyDiv w:val="1"/>
      <w:marLeft w:val="0"/>
      <w:marRight w:val="0"/>
      <w:marTop w:val="0"/>
      <w:marBottom w:val="0"/>
      <w:divBdr>
        <w:top w:val="none" w:sz="0" w:space="0" w:color="auto"/>
        <w:left w:val="none" w:sz="0" w:space="0" w:color="auto"/>
        <w:bottom w:val="none" w:sz="0" w:space="0" w:color="auto"/>
        <w:right w:val="none" w:sz="0" w:space="0" w:color="auto"/>
      </w:divBdr>
    </w:div>
    <w:div w:id="1354267286">
      <w:bodyDiv w:val="1"/>
      <w:marLeft w:val="0"/>
      <w:marRight w:val="0"/>
      <w:marTop w:val="0"/>
      <w:marBottom w:val="0"/>
      <w:divBdr>
        <w:top w:val="none" w:sz="0" w:space="0" w:color="auto"/>
        <w:left w:val="none" w:sz="0" w:space="0" w:color="auto"/>
        <w:bottom w:val="none" w:sz="0" w:space="0" w:color="auto"/>
        <w:right w:val="none" w:sz="0" w:space="0" w:color="auto"/>
      </w:divBdr>
    </w:div>
    <w:div w:id="1401824086">
      <w:bodyDiv w:val="1"/>
      <w:marLeft w:val="0"/>
      <w:marRight w:val="0"/>
      <w:marTop w:val="0"/>
      <w:marBottom w:val="0"/>
      <w:divBdr>
        <w:top w:val="none" w:sz="0" w:space="0" w:color="auto"/>
        <w:left w:val="none" w:sz="0" w:space="0" w:color="auto"/>
        <w:bottom w:val="none" w:sz="0" w:space="0" w:color="auto"/>
        <w:right w:val="none" w:sz="0" w:space="0" w:color="auto"/>
      </w:divBdr>
    </w:div>
    <w:div w:id="1505588189">
      <w:bodyDiv w:val="1"/>
      <w:marLeft w:val="0"/>
      <w:marRight w:val="0"/>
      <w:marTop w:val="0"/>
      <w:marBottom w:val="0"/>
      <w:divBdr>
        <w:top w:val="none" w:sz="0" w:space="0" w:color="auto"/>
        <w:left w:val="none" w:sz="0" w:space="0" w:color="auto"/>
        <w:bottom w:val="none" w:sz="0" w:space="0" w:color="auto"/>
        <w:right w:val="none" w:sz="0" w:space="0" w:color="auto"/>
      </w:divBdr>
    </w:div>
    <w:div w:id="1732462576">
      <w:bodyDiv w:val="1"/>
      <w:marLeft w:val="0"/>
      <w:marRight w:val="0"/>
      <w:marTop w:val="0"/>
      <w:marBottom w:val="0"/>
      <w:divBdr>
        <w:top w:val="none" w:sz="0" w:space="0" w:color="auto"/>
        <w:left w:val="none" w:sz="0" w:space="0" w:color="auto"/>
        <w:bottom w:val="none" w:sz="0" w:space="0" w:color="auto"/>
        <w:right w:val="none" w:sz="0" w:space="0" w:color="auto"/>
      </w:divBdr>
    </w:div>
    <w:div w:id="1911882537">
      <w:bodyDiv w:val="1"/>
      <w:marLeft w:val="0"/>
      <w:marRight w:val="0"/>
      <w:marTop w:val="0"/>
      <w:marBottom w:val="0"/>
      <w:divBdr>
        <w:top w:val="none" w:sz="0" w:space="0" w:color="auto"/>
        <w:left w:val="none" w:sz="0" w:space="0" w:color="auto"/>
        <w:bottom w:val="none" w:sz="0" w:space="0" w:color="auto"/>
        <w:right w:val="none" w:sz="0" w:space="0" w:color="auto"/>
      </w:divBdr>
    </w:div>
    <w:div w:id="213906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yan%20Mondal\AppData\Local\Microsoft\Office\16.0\DTS\en-IN%7bAF1EF7BD-802F-4924-BF55-5354632A889F%7d\%7b0CC4B146-8ED0-41FD-A0B8-894ACCD1B53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{0CC4B146-8ED0-41FD-A0B8-894ACCD1B532}tf02835058_win32</Template>
  <TotalTime>188</TotalTime>
  <Pages>9</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Mondal</dc:creator>
  <cp:keywords/>
  <dc:description/>
  <cp:lastModifiedBy>SAYAN MONDAL</cp:lastModifiedBy>
  <cp:revision>22</cp:revision>
  <dcterms:created xsi:type="dcterms:W3CDTF">2024-03-06T07:10:00Z</dcterms:created>
  <dcterms:modified xsi:type="dcterms:W3CDTF">2024-03-06T11:36:00Z</dcterms:modified>
</cp:coreProperties>
</file>